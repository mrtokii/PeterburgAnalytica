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02920" w14:textId="77777777" w:rsidR="002F296E" w:rsidRPr="00524B44" w:rsidRDefault="002F296E" w:rsidP="002F296E">
      <w:pPr>
        <w:jc w:val="center"/>
        <w:rPr>
          <w:b/>
        </w:rPr>
      </w:pPr>
      <w:r w:rsidRPr="00524B44">
        <w:rPr>
          <w:b/>
        </w:rPr>
        <w:t>МИНОБРНАУКИ РОССИИ</w:t>
      </w:r>
    </w:p>
    <w:p w14:paraId="63F6819F" w14:textId="77777777" w:rsidR="002F296E" w:rsidRPr="00524B44" w:rsidRDefault="002F296E" w:rsidP="002F296E">
      <w:pPr>
        <w:jc w:val="center"/>
        <w:rPr>
          <w:b/>
        </w:rPr>
      </w:pPr>
      <w:r w:rsidRPr="00524B44">
        <w:rPr>
          <w:b/>
        </w:rPr>
        <w:t>Санкт-Петербургский государственный</w:t>
      </w:r>
    </w:p>
    <w:p w14:paraId="02D7982B" w14:textId="77777777" w:rsidR="002F296E" w:rsidRPr="00524B44" w:rsidRDefault="002F296E" w:rsidP="002F296E">
      <w:pPr>
        <w:jc w:val="center"/>
        <w:rPr>
          <w:b/>
        </w:rPr>
      </w:pPr>
      <w:r w:rsidRPr="00524B44">
        <w:rPr>
          <w:b/>
        </w:rPr>
        <w:t>электротехнический университет</w:t>
      </w:r>
    </w:p>
    <w:p w14:paraId="23F55036" w14:textId="77777777" w:rsidR="002F296E" w:rsidRPr="00524B44" w:rsidRDefault="002F296E" w:rsidP="002F296E">
      <w:pPr>
        <w:jc w:val="center"/>
        <w:rPr>
          <w:b/>
        </w:rPr>
      </w:pPr>
      <w:r w:rsidRPr="00524B44">
        <w:rPr>
          <w:b/>
        </w:rPr>
        <w:t>«ЛЭТИ» им. В.И. Ульянова (Ленина)</w:t>
      </w:r>
    </w:p>
    <w:p w14:paraId="1512F001" w14:textId="77777777" w:rsidR="002F296E" w:rsidRPr="00524B44" w:rsidRDefault="002F296E" w:rsidP="002F296E">
      <w:pPr>
        <w:jc w:val="center"/>
        <w:rPr>
          <w:b/>
          <w:color w:val="000000"/>
        </w:rPr>
      </w:pPr>
      <w:r w:rsidRPr="00524B44">
        <w:rPr>
          <w:b/>
        </w:rPr>
        <w:t xml:space="preserve">Кафедра </w:t>
      </w:r>
      <w:r w:rsidRPr="00524B44">
        <w:rPr>
          <w:b/>
          <w:color w:val="000000"/>
        </w:rPr>
        <w:t>МО ЭВМ</w:t>
      </w:r>
    </w:p>
    <w:p w14:paraId="128E0C51" w14:textId="77777777" w:rsidR="002F296E" w:rsidRPr="00524B44" w:rsidRDefault="002F296E" w:rsidP="002F296E">
      <w:pPr>
        <w:jc w:val="center"/>
        <w:rPr>
          <w:b/>
        </w:rPr>
      </w:pPr>
    </w:p>
    <w:p w14:paraId="6E7B2A82" w14:textId="77777777" w:rsidR="002F296E" w:rsidRPr="00524B44" w:rsidRDefault="002F296E" w:rsidP="002F296E">
      <w:pPr>
        <w:jc w:val="center"/>
        <w:rPr>
          <w:b/>
        </w:rPr>
      </w:pPr>
    </w:p>
    <w:p w14:paraId="061AA814" w14:textId="77777777" w:rsidR="002F296E" w:rsidRPr="00524B44" w:rsidRDefault="002F296E" w:rsidP="002F296E">
      <w:pPr>
        <w:jc w:val="center"/>
        <w:rPr>
          <w:b/>
        </w:rPr>
      </w:pPr>
    </w:p>
    <w:p w14:paraId="47AEBBA4" w14:textId="77777777" w:rsidR="002F296E" w:rsidRPr="00524B44" w:rsidRDefault="002F296E" w:rsidP="002F296E">
      <w:pPr>
        <w:jc w:val="center"/>
        <w:rPr>
          <w:b/>
        </w:rPr>
      </w:pPr>
    </w:p>
    <w:p w14:paraId="15615B25" w14:textId="77777777" w:rsidR="002F296E" w:rsidRPr="00524B44" w:rsidRDefault="002F296E" w:rsidP="002F296E">
      <w:pPr>
        <w:jc w:val="center"/>
        <w:rPr>
          <w:b/>
        </w:rPr>
      </w:pPr>
    </w:p>
    <w:p w14:paraId="52F268BE" w14:textId="18F4BB9E" w:rsidR="002F296E" w:rsidRPr="00E32ED3" w:rsidRDefault="00E32ED3" w:rsidP="002F296E">
      <w:pPr>
        <w:jc w:val="center"/>
        <w:rPr>
          <w:b/>
          <w:lang/>
        </w:rPr>
      </w:pPr>
      <w:r>
        <w:rPr>
          <w:b/>
          <w:lang/>
        </w:rPr>
        <w:t>Отчет</w:t>
      </w:r>
    </w:p>
    <w:p w14:paraId="38A913BF" w14:textId="5EFFAF18" w:rsidR="002F296E" w:rsidRPr="00524B44" w:rsidRDefault="002F296E" w:rsidP="002F296E">
      <w:pPr>
        <w:jc w:val="center"/>
        <w:rPr>
          <w:b/>
        </w:rPr>
      </w:pPr>
      <w:r w:rsidRPr="00524B44">
        <w:rPr>
          <w:b/>
        </w:rPr>
        <w:t>по дисциплине «</w:t>
      </w:r>
      <w:r w:rsidR="0073549D">
        <w:rPr>
          <w:b/>
          <w:shd w:val="clear" w:color="auto" w:fill="FFFFFF"/>
          <w:lang/>
        </w:rPr>
        <w:t>Социология</w:t>
      </w:r>
      <w:r w:rsidRPr="00524B44">
        <w:rPr>
          <w:b/>
        </w:rPr>
        <w:t>»</w:t>
      </w:r>
    </w:p>
    <w:p w14:paraId="49674E3E" w14:textId="5ACEAA05" w:rsidR="002F296E" w:rsidRPr="0073549D" w:rsidRDefault="002F296E" w:rsidP="002F296E">
      <w:pPr>
        <w:jc w:val="center"/>
        <w:rPr>
          <w:b/>
          <w:lang/>
        </w:rPr>
      </w:pPr>
      <w:r w:rsidRPr="00524B44">
        <w:rPr>
          <w:rStyle w:val="af3"/>
          <w:color w:val="000000"/>
        </w:rPr>
        <w:t xml:space="preserve">Тема: </w:t>
      </w:r>
      <w:r w:rsidR="0073549D">
        <w:rPr>
          <w:b/>
          <w:shd w:val="clear" w:color="auto" w:fill="FFFFFF"/>
          <w:lang/>
        </w:rPr>
        <w:t xml:space="preserve">Исследование </w:t>
      </w:r>
      <w:r w:rsidR="00E5161D" w:rsidRPr="00E5161D">
        <w:rPr>
          <w:b/>
          <w:shd w:val="clear" w:color="auto" w:fill="FFFFFF"/>
          <w:lang/>
        </w:rPr>
        <w:t>зависимости</w:t>
      </w:r>
      <w:r w:rsidR="00E5161D">
        <w:rPr>
          <w:b/>
          <w:shd w:val="clear" w:color="auto" w:fill="FFFFFF"/>
          <w:lang/>
        </w:rPr>
        <w:t xml:space="preserve"> студентов</w:t>
      </w:r>
      <w:r w:rsidR="00E5161D" w:rsidRPr="00E5161D">
        <w:rPr>
          <w:b/>
          <w:shd w:val="clear" w:color="auto" w:fill="FFFFFF"/>
          <w:lang/>
        </w:rPr>
        <w:t xml:space="preserve"> от социальных сетей</w:t>
      </w:r>
      <w:r w:rsidR="0073549D">
        <w:rPr>
          <w:b/>
          <w:shd w:val="clear" w:color="auto" w:fill="FFFFFF"/>
          <w:lang/>
        </w:rPr>
        <w:t xml:space="preserve"> </w:t>
      </w:r>
    </w:p>
    <w:p w14:paraId="554CA6A7" w14:textId="77777777" w:rsidR="002F296E" w:rsidRPr="00BE4534" w:rsidRDefault="002F296E" w:rsidP="00DC72F1">
      <w:pPr>
        <w:ind w:firstLine="0"/>
      </w:pPr>
    </w:p>
    <w:p w14:paraId="78A23C11" w14:textId="77777777" w:rsidR="002F296E" w:rsidRPr="00BE4534" w:rsidRDefault="002F296E" w:rsidP="002F296E"/>
    <w:tbl>
      <w:tblPr>
        <w:tblW w:w="5037" w:type="pct"/>
        <w:tblLook w:val="04A0" w:firstRow="1" w:lastRow="0" w:firstColumn="1" w:lastColumn="0" w:noHBand="0" w:noVBand="1"/>
      </w:tblPr>
      <w:tblGrid>
        <w:gridCol w:w="4306"/>
        <w:gridCol w:w="2585"/>
        <w:gridCol w:w="2870"/>
      </w:tblGrid>
      <w:tr w:rsidR="002F296E" w:rsidRPr="00BE4534" w14:paraId="3CB15B97" w14:textId="77777777" w:rsidTr="00237531">
        <w:trPr>
          <w:trHeight w:val="625"/>
        </w:trPr>
        <w:tc>
          <w:tcPr>
            <w:tcW w:w="2206" w:type="pct"/>
            <w:vAlign w:val="bottom"/>
          </w:tcPr>
          <w:p w14:paraId="02E74B7F" w14:textId="6B701906" w:rsidR="002F296E" w:rsidRPr="006A4BCC" w:rsidRDefault="002F296E" w:rsidP="00D702A2">
            <w:r w:rsidRPr="006A4BCC">
              <w:t>Студент</w:t>
            </w:r>
            <w:r>
              <w:rPr>
                <w:color w:val="FF0000"/>
              </w:rPr>
              <w:t xml:space="preserve"> </w:t>
            </w:r>
            <w:r w:rsidRPr="006A4BCC">
              <w:t>гр.</w:t>
            </w:r>
            <w:r>
              <w:t xml:space="preserve"> 5304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E47E93A" w14:textId="77777777" w:rsidR="002F296E" w:rsidRPr="006A4BCC" w:rsidRDefault="002F296E" w:rsidP="00D702A2"/>
        </w:tc>
        <w:tc>
          <w:tcPr>
            <w:tcW w:w="1470" w:type="pct"/>
            <w:vAlign w:val="bottom"/>
          </w:tcPr>
          <w:p w14:paraId="27CB48B7" w14:textId="0B6455C2" w:rsidR="002F296E" w:rsidRPr="007404FB" w:rsidRDefault="002F296E" w:rsidP="007404FB">
            <w:r>
              <w:rPr>
                <w:lang/>
              </w:rPr>
              <w:t>Третьяков</w:t>
            </w:r>
            <w:r>
              <w:t xml:space="preserve"> </w:t>
            </w:r>
            <w:r w:rsidR="007404FB">
              <w:t>А.В.</w:t>
            </w:r>
          </w:p>
        </w:tc>
      </w:tr>
      <w:tr w:rsidR="002F296E" w:rsidRPr="00BE4534" w14:paraId="3AC2EB44" w14:textId="77777777" w:rsidTr="00237531">
        <w:trPr>
          <w:trHeight w:val="625"/>
        </w:trPr>
        <w:tc>
          <w:tcPr>
            <w:tcW w:w="2206" w:type="pct"/>
            <w:vAlign w:val="bottom"/>
          </w:tcPr>
          <w:p w14:paraId="7B1371CA" w14:textId="2021C814" w:rsidR="002F296E" w:rsidRPr="006A4BCC" w:rsidRDefault="002F296E" w:rsidP="00D702A2">
            <w:r>
              <w:t>Студент гр. 5304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4014C98" w14:textId="77777777" w:rsidR="002F296E" w:rsidRPr="006A4BCC" w:rsidRDefault="002F296E" w:rsidP="00D702A2"/>
        </w:tc>
        <w:tc>
          <w:tcPr>
            <w:tcW w:w="1470" w:type="pct"/>
            <w:vAlign w:val="bottom"/>
          </w:tcPr>
          <w:p w14:paraId="30E42096" w14:textId="1DD2DCEA" w:rsidR="002F296E" w:rsidRDefault="002F296E" w:rsidP="00D702A2">
            <w:r>
              <w:rPr>
                <w:lang/>
              </w:rPr>
              <w:t>Божко</w:t>
            </w:r>
            <w:r>
              <w:t xml:space="preserve"> </w:t>
            </w:r>
            <w:r>
              <w:rPr>
                <w:lang/>
              </w:rPr>
              <w:t>С</w:t>
            </w:r>
            <w:r w:rsidR="007404FB">
              <w:t>.</w:t>
            </w:r>
            <w:r>
              <w:t>В.</w:t>
            </w:r>
          </w:p>
        </w:tc>
      </w:tr>
      <w:tr w:rsidR="002F296E" w:rsidRPr="00BE4534" w14:paraId="14E62F72" w14:textId="77777777" w:rsidTr="00237531">
        <w:trPr>
          <w:trHeight w:val="625"/>
        </w:trPr>
        <w:tc>
          <w:tcPr>
            <w:tcW w:w="2206" w:type="pct"/>
            <w:vAlign w:val="bottom"/>
          </w:tcPr>
          <w:p w14:paraId="62C86233" w14:textId="77777777" w:rsidR="002F296E" w:rsidRPr="006A4BCC" w:rsidRDefault="002F296E" w:rsidP="00D702A2">
            <w:r>
              <w:t>Студент гр.5304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C6C17D8" w14:textId="77777777" w:rsidR="002F296E" w:rsidRPr="006A4BCC" w:rsidRDefault="002F296E" w:rsidP="00D702A2"/>
        </w:tc>
        <w:tc>
          <w:tcPr>
            <w:tcW w:w="1470" w:type="pct"/>
            <w:vAlign w:val="bottom"/>
          </w:tcPr>
          <w:p w14:paraId="19DB80BA" w14:textId="0463DFF2" w:rsidR="002F296E" w:rsidRDefault="002F296E" w:rsidP="00D702A2">
            <w:r>
              <w:rPr>
                <w:lang/>
              </w:rPr>
              <w:t>Мартынов</w:t>
            </w:r>
            <w:r>
              <w:t xml:space="preserve"> </w:t>
            </w:r>
            <w:r w:rsidR="004C4B9E">
              <w:rPr>
                <w:lang/>
              </w:rPr>
              <w:t>М</w:t>
            </w:r>
            <w:r>
              <w:t>.</w:t>
            </w:r>
            <w:r w:rsidR="004C4B9E">
              <w:rPr>
                <w:lang/>
              </w:rPr>
              <w:t>А</w:t>
            </w:r>
            <w:r>
              <w:t>.</w:t>
            </w:r>
          </w:p>
        </w:tc>
      </w:tr>
      <w:tr w:rsidR="002F296E" w:rsidRPr="00BE4534" w14:paraId="19728859" w14:textId="77777777" w:rsidTr="00237531">
        <w:trPr>
          <w:trHeight w:val="625"/>
        </w:trPr>
        <w:tc>
          <w:tcPr>
            <w:tcW w:w="2206" w:type="pct"/>
            <w:vAlign w:val="bottom"/>
          </w:tcPr>
          <w:p w14:paraId="5DB6F404" w14:textId="54B69197" w:rsidR="002F296E" w:rsidRPr="006A4BCC" w:rsidRDefault="002F296E" w:rsidP="00D702A2">
            <w:r>
              <w:t>Студент гр.5304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BC21DB" w14:textId="77777777" w:rsidR="002F296E" w:rsidRPr="006A4BCC" w:rsidRDefault="002F296E" w:rsidP="00D702A2"/>
        </w:tc>
        <w:tc>
          <w:tcPr>
            <w:tcW w:w="1470" w:type="pct"/>
            <w:vAlign w:val="bottom"/>
          </w:tcPr>
          <w:p w14:paraId="226BB7AF" w14:textId="403EBEB0" w:rsidR="002F296E" w:rsidRDefault="002F296E" w:rsidP="00D702A2">
            <w:r>
              <w:rPr>
                <w:lang/>
              </w:rPr>
              <w:t xml:space="preserve">Журавлев </w:t>
            </w:r>
            <w:r w:rsidR="004C4B9E">
              <w:rPr>
                <w:lang/>
              </w:rPr>
              <w:t>Р</w:t>
            </w:r>
            <w:r>
              <w:t>.</w:t>
            </w:r>
            <w:r w:rsidR="004C4B9E">
              <w:rPr>
                <w:lang/>
              </w:rPr>
              <w:t>А</w:t>
            </w:r>
            <w:r>
              <w:t>.</w:t>
            </w:r>
          </w:p>
        </w:tc>
      </w:tr>
      <w:tr w:rsidR="002F296E" w:rsidRPr="00BE4534" w14:paraId="57831459" w14:textId="77777777" w:rsidTr="00237531">
        <w:trPr>
          <w:trHeight w:val="625"/>
        </w:trPr>
        <w:tc>
          <w:tcPr>
            <w:tcW w:w="2206" w:type="pct"/>
            <w:vAlign w:val="bottom"/>
          </w:tcPr>
          <w:p w14:paraId="59E574A7" w14:textId="2CEDDE55" w:rsidR="002F296E" w:rsidRPr="006A4BCC" w:rsidRDefault="00F74C30" w:rsidP="00D702A2">
            <w:r>
              <w:t>Студент гр.5304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2B91EF5" w14:textId="77777777" w:rsidR="002F296E" w:rsidRPr="006A4BCC" w:rsidRDefault="002F296E" w:rsidP="00D702A2"/>
        </w:tc>
        <w:tc>
          <w:tcPr>
            <w:tcW w:w="1470" w:type="pct"/>
            <w:vAlign w:val="bottom"/>
          </w:tcPr>
          <w:p w14:paraId="22E57340" w14:textId="4ECE1958" w:rsidR="002F296E" w:rsidRPr="00811A79" w:rsidRDefault="002F296E" w:rsidP="00D702A2">
            <w:r>
              <w:rPr>
                <w:lang/>
              </w:rPr>
              <w:t>Сальников</w:t>
            </w:r>
            <w:r>
              <w:t xml:space="preserve"> </w:t>
            </w:r>
            <w:r w:rsidR="004C4B9E">
              <w:rPr>
                <w:lang/>
              </w:rPr>
              <w:t>В</w:t>
            </w:r>
            <w:r>
              <w:t>.</w:t>
            </w:r>
            <w:r w:rsidR="004C4B9E">
              <w:rPr>
                <w:lang/>
              </w:rPr>
              <w:t>А</w:t>
            </w:r>
            <w:r>
              <w:t>.</w:t>
            </w:r>
          </w:p>
        </w:tc>
      </w:tr>
      <w:tr w:rsidR="00237531" w:rsidRPr="00811A79" w14:paraId="6C2A8D9B" w14:textId="77777777" w:rsidTr="00237531">
        <w:trPr>
          <w:trHeight w:val="625"/>
        </w:trPr>
        <w:tc>
          <w:tcPr>
            <w:tcW w:w="2206" w:type="pct"/>
            <w:vAlign w:val="bottom"/>
          </w:tcPr>
          <w:p w14:paraId="355EACC8" w14:textId="717B6D22" w:rsidR="00237531" w:rsidRPr="00237531" w:rsidRDefault="00237531" w:rsidP="00D702A2">
            <w:pPr>
              <w:rPr>
                <w:lang/>
              </w:rPr>
            </w:pPr>
            <w:r>
              <w:rPr>
                <w:lang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C173313" w14:textId="77777777" w:rsidR="00237531" w:rsidRPr="006A4BCC" w:rsidRDefault="00237531" w:rsidP="00D702A2"/>
        </w:tc>
        <w:tc>
          <w:tcPr>
            <w:tcW w:w="1470" w:type="pct"/>
            <w:vAlign w:val="bottom"/>
          </w:tcPr>
          <w:p w14:paraId="710F1F24" w14:textId="5C22DFC9" w:rsidR="00237531" w:rsidRPr="007404FB" w:rsidRDefault="007404FB" w:rsidP="00D702A2">
            <w:r>
              <w:t>Дерюгин П.П.</w:t>
            </w:r>
          </w:p>
        </w:tc>
      </w:tr>
    </w:tbl>
    <w:p w14:paraId="5AB079B7" w14:textId="77777777" w:rsidR="002F296E" w:rsidRDefault="002F296E" w:rsidP="002F296E"/>
    <w:p w14:paraId="3F3A4416" w14:textId="77777777" w:rsidR="002F296E" w:rsidRPr="00BE4534" w:rsidRDefault="002F296E" w:rsidP="002F296E"/>
    <w:p w14:paraId="3952DB55" w14:textId="77777777" w:rsidR="002F296E" w:rsidRPr="00BE4534" w:rsidRDefault="002F296E" w:rsidP="002F296E">
      <w:pPr>
        <w:jc w:val="center"/>
      </w:pPr>
      <w:r w:rsidRPr="00BE4534">
        <w:t>Санкт-Петербург</w:t>
      </w:r>
    </w:p>
    <w:p w14:paraId="0A7668DA" w14:textId="0170FE59" w:rsidR="004B152A" w:rsidRDefault="002F296E" w:rsidP="00E32ED3">
      <w:pPr>
        <w:spacing w:after="0" w:line="240" w:lineRule="auto"/>
        <w:jc w:val="center"/>
      </w:pPr>
      <w:r w:rsidRPr="004612CD">
        <w:t>201</w:t>
      </w:r>
      <w:r w:rsidRPr="00B95DAE">
        <w:t>8</w:t>
      </w:r>
    </w:p>
    <w:p w14:paraId="66DA537A" w14:textId="77777777" w:rsidR="004B152A" w:rsidRDefault="004B152A">
      <w:pPr>
        <w:spacing w:before="0" w:after="160" w:line="259" w:lineRule="auto"/>
        <w:ind w:firstLine="0"/>
        <w:contextualSpacing w:val="0"/>
      </w:pPr>
      <w:r>
        <w:br w:type="page"/>
      </w:r>
    </w:p>
    <w:p w14:paraId="51F154D8" w14:textId="0B49DDEE" w:rsidR="007404FB" w:rsidRDefault="007404FB" w:rsidP="00592A10">
      <w:pPr>
        <w:spacing w:after="0" w:line="240" w:lineRule="auto"/>
        <w:jc w:val="both"/>
        <w:rPr>
          <w:rFonts w:cs="Times New Roman"/>
          <w:szCs w:val="20"/>
        </w:rPr>
      </w:pPr>
      <w:r>
        <w:rPr>
          <w:rFonts w:cs="Times New Roman"/>
          <w:b/>
          <w:szCs w:val="20"/>
        </w:rPr>
        <w:lastRenderedPageBreak/>
        <w:t xml:space="preserve">Гипотеза: </w:t>
      </w:r>
      <w:r>
        <w:rPr>
          <w:rFonts w:cs="Times New Roman"/>
          <w:szCs w:val="20"/>
        </w:rPr>
        <w:t>студенты склонны преуменьшать время, проведенное в социальных сетях в течение дня.</w:t>
      </w:r>
    </w:p>
    <w:p w14:paraId="2BD3A49E" w14:textId="03EF474B" w:rsidR="007404FB" w:rsidRDefault="007404FB" w:rsidP="00592A10">
      <w:pPr>
        <w:spacing w:after="0" w:line="240" w:lineRule="auto"/>
        <w:jc w:val="both"/>
        <w:rPr>
          <w:rFonts w:cs="Times New Roman"/>
          <w:szCs w:val="20"/>
        </w:rPr>
      </w:pPr>
    </w:p>
    <w:p w14:paraId="0D8EB222" w14:textId="77777777" w:rsidR="007404FB" w:rsidRDefault="007404FB" w:rsidP="00592A10">
      <w:pPr>
        <w:spacing w:after="0" w:line="240" w:lineRule="auto"/>
        <w:jc w:val="both"/>
        <w:rPr>
          <w:rFonts w:cs="Times New Roman"/>
          <w:szCs w:val="20"/>
        </w:rPr>
      </w:pPr>
    </w:p>
    <w:p w14:paraId="6BF679F9" w14:textId="644F941F" w:rsidR="007404FB" w:rsidRPr="007404FB" w:rsidRDefault="007404FB" w:rsidP="007404FB">
      <w:pPr>
        <w:spacing w:after="0" w:line="240" w:lineRule="auto"/>
        <w:jc w:val="both"/>
        <w:rPr>
          <w:rFonts w:cs="Times New Roman"/>
          <w:b/>
          <w:szCs w:val="20"/>
        </w:rPr>
      </w:pPr>
      <w:r w:rsidRPr="007404FB">
        <w:rPr>
          <w:rFonts w:cs="Times New Roman"/>
          <w:b/>
          <w:szCs w:val="20"/>
        </w:rPr>
        <w:t>Проведение исследования:</w:t>
      </w:r>
    </w:p>
    <w:p w14:paraId="18D5D3F1" w14:textId="71D14274" w:rsidR="007404FB" w:rsidRDefault="00FF369F" w:rsidP="007404FB">
      <w:pPr>
        <w:spacing w:before="0" w:after="160" w:line="259" w:lineRule="auto"/>
        <w:ind w:firstLine="708"/>
        <w:contextualSpacing w:val="0"/>
        <w:rPr>
          <w:szCs w:val="28"/>
          <w:lang/>
        </w:rPr>
      </w:pPr>
      <w:r w:rsidRPr="002A37F2">
        <w:rPr>
          <w:szCs w:val="28"/>
          <w:lang/>
        </w:rPr>
        <w:t>Были опрошены студенты различных фалькутетов и направлений в возрасте от 18 до 22 лет.</w:t>
      </w:r>
      <w:r w:rsidR="00DF0D62">
        <w:rPr>
          <w:szCs w:val="28"/>
          <w:lang/>
        </w:rPr>
        <w:t xml:space="preserve"> В опросе приняли участие более 70 студентов различных направлений и факультетов.</w:t>
      </w:r>
      <w:r w:rsidR="00AB09D1">
        <w:rPr>
          <w:szCs w:val="28"/>
          <w:lang/>
        </w:rPr>
        <w:t xml:space="preserve"> </w:t>
      </w:r>
    </w:p>
    <w:p w14:paraId="04EC710C" w14:textId="501577AA" w:rsidR="007404FB" w:rsidRDefault="007404FB" w:rsidP="00592A10">
      <w:pPr>
        <w:spacing w:after="0" w:line="240" w:lineRule="auto"/>
        <w:ind w:firstLine="708"/>
        <w:jc w:val="both"/>
        <w:rPr>
          <w:szCs w:val="28"/>
          <w:lang/>
        </w:rPr>
      </w:pPr>
    </w:p>
    <w:p w14:paraId="7977AF71" w14:textId="77777777" w:rsidR="007404FB" w:rsidRPr="004B152A" w:rsidRDefault="007404FB" w:rsidP="007404FB">
      <w:pPr>
        <w:spacing w:after="0" w:line="240" w:lineRule="auto"/>
        <w:jc w:val="both"/>
        <w:rPr>
          <w:rFonts w:cs="Times New Roman"/>
          <w:b/>
          <w:szCs w:val="20"/>
        </w:rPr>
      </w:pPr>
      <w:r w:rsidRPr="004B152A">
        <w:rPr>
          <w:rFonts w:cs="Times New Roman"/>
          <w:b/>
          <w:szCs w:val="20"/>
        </w:rPr>
        <w:t>Список вопросов:</w:t>
      </w:r>
    </w:p>
    <w:p w14:paraId="7F9285EC" w14:textId="77777777" w:rsidR="007404FB" w:rsidRPr="004B152A" w:rsidRDefault="007404FB" w:rsidP="007404FB">
      <w:pPr>
        <w:pStyle w:val="ab"/>
        <w:numPr>
          <w:ilvl w:val="0"/>
          <w:numId w:val="1"/>
        </w:numPr>
        <w:spacing w:after="0" w:line="240" w:lineRule="auto"/>
        <w:jc w:val="both"/>
        <w:rPr>
          <w:i/>
          <w:szCs w:val="20"/>
        </w:rPr>
      </w:pPr>
      <w:r w:rsidRPr="004B152A">
        <w:rPr>
          <w:i/>
          <w:szCs w:val="20"/>
        </w:rPr>
        <w:t>Как ты считаешь, сколько времени в день ты проводишь в VK?</w:t>
      </w:r>
    </w:p>
    <w:p w14:paraId="3328A2F3" w14:textId="77777777" w:rsidR="007404FB" w:rsidRPr="007818B3" w:rsidRDefault="007404FB" w:rsidP="007404FB">
      <w:pPr>
        <w:pStyle w:val="ab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7818B3">
        <w:rPr>
          <w:rFonts w:eastAsia="Times New Roman" w:cs="Times New Roman"/>
          <w:szCs w:val="24"/>
          <w:lang w:eastAsia="ru-RU"/>
        </w:rPr>
        <w:t>Менее одного часа</w:t>
      </w:r>
    </w:p>
    <w:p w14:paraId="390013A1" w14:textId="77777777" w:rsidR="007404FB" w:rsidRPr="007818B3" w:rsidRDefault="007404FB" w:rsidP="007404FB">
      <w:pPr>
        <w:pStyle w:val="ab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7818B3">
        <w:rPr>
          <w:rFonts w:eastAsia="Times New Roman" w:cs="Times New Roman"/>
          <w:szCs w:val="24"/>
          <w:lang w:eastAsia="ru-RU"/>
        </w:rPr>
        <w:t>От одного часа до пяти часов</w:t>
      </w:r>
    </w:p>
    <w:p w14:paraId="52FDC8AD" w14:textId="77777777" w:rsidR="007404FB" w:rsidRPr="007818B3" w:rsidRDefault="007404FB" w:rsidP="007404FB">
      <w:pPr>
        <w:pStyle w:val="ab"/>
        <w:numPr>
          <w:ilvl w:val="0"/>
          <w:numId w:val="2"/>
        </w:numPr>
        <w:spacing w:after="0" w:line="240" w:lineRule="auto"/>
        <w:rPr>
          <w:rFonts w:eastAsia="Times New Roman" w:cs="Times New Roman"/>
          <w:szCs w:val="24"/>
          <w:lang w:eastAsia="ru-RU"/>
        </w:rPr>
      </w:pPr>
      <w:r w:rsidRPr="007818B3">
        <w:rPr>
          <w:rFonts w:eastAsia="Times New Roman" w:cs="Times New Roman"/>
          <w:szCs w:val="24"/>
          <w:lang w:eastAsia="ru-RU"/>
        </w:rPr>
        <w:t>Больше пяти часов</w:t>
      </w:r>
    </w:p>
    <w:p w14:paraId="6D086FBC" w14:textId="77777777" w:rsidR="007404FB" w:rsidRPr="007818B3" w:rsidRDefault="007404FB" w:rsidP="007404FB">
      <w:pPr>
        <w:pStyle w:val="ab"/>
        <w:spacing w:after="0" w:line="240" w:lineRule="auto"/>
        <w:jc w:val="both"/>
        <w:rPr>
          <w:szCs w:val="20"/>
        </w:rPr>
      </w:pPr>
    </w:p>
    <w:p w14:paraId="77B365CC" w14:textId="77777777" w:rsidR="007404FB" w:rsidRPr="004B152A" w:rsidRDefault="007404FB" w:rsidP="007404FB">
      <w:pPr>
        <w:pStyle w:val="ab"/>
        <w:numPr>
          <w:ilvl w:val="0"/>
          <w:numId w:val="1"/>
        </w:numPr>
        <w:spacing w:after="0" w:line="240" w:lineRule="auto"/>
        <w:jc w:val="both"/>
        <w:rPr>
          <w:i/>
          <w:szCs w:val="20"/>
        </w:rPr>
      </w:pPr>
      <w:r w:rsidRPr="004B152A">
        <w:rPr>
          <w:i/>
          <w:szCs w:val="20"/>
        </w:rPr>
        <w:t>Чем ты чаще всего занимаешься в социальных сетях?</w:t>
      </w:r>
    </w:p>
    <w:p w14:paraId="38552F88" w14:textId="77777777" w:rsidR="007404FB" w:rsidRPr="00331FDD" w:rsidRDefault="007404FB" w:rsidP="007404FB">
      <w:pPr>
        <w:pStyle w:val="ab"/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 w:rsidRPr="00331FDD">
        <w:rPr>
          <w:szCs w:val="20"/>
        </w:rPr>
        <w:t>Переписываюсь с другими людьми</w:t>
      </w:r>
    </w:p>
    <w:p w14:paraId="370D47F4" w14:textId="77777777" w:rsidR="007404FB" w:rsidRPr="00331FDD" w:rsidRDefault="007404FB" w:rsidP="007404FB">
      <w:pPr>
        <w:pStyle w:val="ab"/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 w:rsidRPr="00331FDD">
        <w:rPr>
          <w:szCs w:val="20"/>
        </w:rPr>
        <w:t>Смотрю мемасики</w:t>
      </w:r>
    </w:p>
    <w:p w14:paraId="138E236D" w14:textId="77777777" w:rsidR="007404FB" w:rsidRPr="00331FDD" w:rsidRDefault="007404FB" w:rsidP="007404FB">
      <w:pPr>
        <w:pStyle w:val="ab"/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 w:rsidRPr="00331FDD">
        <w:rPr>
          <w:szCs w:val="20"/>
        </w:rPr>
        <w:t>Читаю новости</w:t>
      </w:r>
    </w:p>
    <w:p w14:paraId="4EF1C086" w14:textId="77777777" w:rsidR="007404FB" w:rsidRDefault="007404FB" w:rsidP="007404FB">
      <w:pPr>
        <w:pStyle w:val="ab"/>
        <w:numPr>
          <w:ilvl w:val="0"/>
          <w:numId w:val="3"/>
        </w:numPr>
        <w:spacing w:after="0" w:line="240" w:lineRule="auto"/>
        <w:jc w:val="both"/>
        <w:rPr>
          <w:szCs w:val="20"/>
        </w:rPr>
      </w:pPr>
      <w:r w:rsidRPr="00331FDD">
        <w:rPr>
          <w:szCs w:val="20"/>
        </w:rPr>
        <w:t>Читаю образовательные материалы</w:t>
      </w:r>
    </w:p>
    <w:p w14:paraId="2B73A9CD" w14:textId="77777777" w:rsidR="007404FB" w:rsidRPr="00331FDD" w:rsidRDefault="007404FB" w:rsidP="007404FB">
      <w:pPr>
        <w:pStyle w:val="ab"/>
        <w:spacing w:after="0" w:line="240" w:lineRule="auto"/>
        <w:jc w:val="both"/>
        <w:rPr>
          <w:szCs w:val="20"/>
        </w:rPr>
      </w:pPr>
    </w:p>
    <w:p w14:paraId="0F45DE24" w14:textId="77777777" w:rsidR="007404FB" w:rsidRPr="004B152A" w:rsidRDefault="007404FB" w:rsidP="007404FB">
      <w:pPr>
        <w:pStyle w:val="ab"/>
        <w:numPr>
          <w:ilvl w:val="0"/>
          <w:numId w:val="1"/>
        </w:numPr>
        <w:spacing w:after="0" w:line="240" w:lineRule="auto"/>
        <w:jc w:val="both"/>
        <w:rPr>
          <w:i/>
          <w:szCs w:val="20"/>
        </w:rPr>
      </w:pPr>
      <w:r w:rsidRPr="004B152A">
        <w:rPr>
          <w:i/>
          <w:szCs w:val="20"/>
        </w:rPr>
        <w:t>Считаешь ли ты, что социальные сети негативно на тебя влияют?</w:t>
      </w:r>
    </w:p>
    <w:p w14:paraId="0667B531" w14:textId="77777777" w:rsidR="007404FB" w:rsidRPr="00C3474D" w:rsidRDefault="007404FB" w:rsidP="007404FB">
      <w:pPr>
        <w:pStyle w:val="ab"/>
        <w:numPr>
          <w:ilvl w:val="0"/>
          <w:numId w:val="4"/>
        </w:numPr>
        <w:spacing w:after="0" w:line="240" w:lineRule="auto"/>
        <w:jc w:val="both"/>
        <w:rPr>
          <w:szCs w:val="20"/>
        </w:rPr>
      </w:pPr>
      <w:r w:rsidRPr="00C3474D">
        <w:rPr>
          <w:szCs w:val="20"/>
        </w:rPr>
        <w:t>Да</w:t>
      </w:r>
    </w:p>
    <w:p w14:paraId="539ECF6C" w14:textId="77777777" w:rsidR="007404FB" w:rsidRPr="00C3474D" w:rsidRDefault="007404FB" w:rsidP="007404FB">
      <w:pPr>
        <w:pStyle w:val="ab"/>
        <w:numPr>
          <w:ilvl w:val="0"/>
          <w:numId w:val="4"/>
        </w:numPr>
        <w:spacing w:after="0" w:line="240" w:lineRule="auto"/>
        <w:jc w:val="both"/>
        <w:rPr>
          <w:szCs w:val="20"/>
        </w:rPr>
      </w:pPr>
      <w:r w:rsidRPr="00C3474D">
        <w:rPr>
          <w:szCs w:val="20"/>
        </w:rPr>
        <w:t>Нет</w:t>
      </w:r>
    </w:p>
    <w:p w14:paraId="0E884C09" w14:textId="77777777" w:rsidR="007404FB" w:rsidRDefault="007404FB" w:rsidP="007404FB">
      <w:pPr>
        <w:pStyle w:val="ab"/>
        <w:numPr>
          <w:ilvl w:val="0"/>
          <w:numId w:val="4"/>
        </w:numPr>
        <w:spacing w:after="0" w:line="240" w:lineRule="auto"/>
        <w:jc w:val="both"/>
        <w:rPr>
          <w:szCs w:val="20"/>
        </w:rPr>
      </w:pPr>
      <w:r w:rsidRPr="00C3474D">
        <w:rPr>
          <w:szCs w:val="20"/>
        </w:rPr>
        <w:t>Другое:</w:t>
      </w:r>
    </w:p>
    <w:p w14:paraId="1DD9BB08" w14:textId="77777777" w:rsidR="007404FB" w:rsidRPr="00C3474D" w:rsidRDefault="007404FB" w:rsidP="007404FB">
      <w:pPr>
        <w:pStyle w:val="ab"/>
        <w:spacing w:after="0" w:line="240" w:lineRule="auto"/>
        <w:jc w:val="both"/>
        <w:rPr>
          <w:szCs w:val="20"/>
        </w:rPr>
      </w:pPr>
    </w:p>
    <w:p w14:paraId="44E8D981" w14:textId="77777777" w:rsidR="007404FB" w:rsidRPr="004B152A" w:rsidRDefault="007404FB" w:rsidP="007404FB">
      <w:pPr>
        <w:pStyle w:val="ab"/>
        <w:numPr>
          <w:ilvl w:val="0"/>
          <w:numId w:val="1"/>
        </w:numPr>
        <w:spacing w:after="0" w:line="240" w:lineRule="auto"/>
        <w:jc w:val="both"/>
        <w:rPr>
          <w:i/>
          <w:szCs w:val="20"/>
        </w:rPr>
      </w:pPr>
      <w:r w:rsidRPr="004B152A">
        <w:rPr>
          <w:i/>
          <w:szCs w:val="20"/>
        </w:rPr>
        <w:t>Ощущаешь ли ты зависимость от социальных сетей?</w:t>
      </w:r>
    </w:p>
    <w:p w14:paraId="33ECFB29" w14:textId="77777777" w:rsidR="007404FB" w:rsidRPr="00032D87" w:rsidRDefault="007404FB" w:rsidP="007404FB">
      <w:pPr>
        <w:pStyle w:val="ab"/>
        <w:numPr>
          <w:ilvl w:val="0"/>
          <w:numId w:val="5"/>
        </w:numPr>
        <w:spacing w:after="0" w:line="240" w:lineRule="auto"/>
        <w:jc w:val="both"/>
        <w:rPr>
          <w:szCs w:val="20"/>
        </w:rPr>
      </w:pPr>
      <w:r w:rsidRPr="00032D87">
        <w:rPr>
          <w:szCs w:val="20"/>
        </w:rPr>
        <w:t>Да, очень сильную</w:t>
      </w:r>
    </w:p>
    <w:p w14:paraId="256C30CF" w14:textId="77777777" w:rsidR="007404FB" w:rsidRPr="00032D87" w:rsidRDefault="007404FB" w:rsidP="007404FB">
      <w:pPr>
        <w:pStyle w:val="ab"/>
        <w:numPr>
          <w:ilvl w:val="0"/>
          <w:numId w:val="5"/>
        </w:numPr>
        <w:spacing w:after="0" w:line="240" w:lineRule="auto"/>
        <w:jc w:val="both"/>
        <w:rPr>
          <w:szCs w:val="20"/>
        </w:rPr>
      </w:pPr>
      <w:r w:rsidRPr="00032D87">
        <w:rPr>
          <w:szCs w:val="20"/>
        </w:rPr>
        <w:t>Скорее да, чем нет</w:t>
      </w:r>
    </w:p>
    <w:p w14:paraId="429931AB" w14:textId="77777777" w:rsidR="007404FB" w:rsidRPr="00032D87" w:rsidRDefault="007404FB" w:rsidP="007404FB">
      <w:pPr>
        <w:pStyle w:val="ab"/>
        <w:numPr>
          <w:ilvl w:val="0"/>
          <w:numId w:val="5"/>
        </w:numPr>
        <w:spacing w:after="0" w:line="240" w:lineRule="auto"/>
        <w:jc w:val="both"/>
        <w:rPr>
          <w:szCs w:val="20"/>
        </w:rPr>
      </w:pPr>
      <w:r w:rsidRPr="00032D87">
        <w:rPr>
          <w:szCs w:val="20"/>
        </w:rPr>
        <w:t>Возможно</w:t>
      </w:r>
    </w:p>
    <w:p w14:paraId="0A133701" w14:textId="77777777" w:rsidR="007404FB" w:rsidRPr="00032D87" w:rsidRDefault="007404FB" w:rsidP="007404FB">
      <w:pPr>
        <w:pStyle w:val="ab"/>
        <w:numPr>
          <w:ilvl w:val="0"/>
          <w:numId w:val="5"/>
        </w:numPr>
        <w:spacing w:after="0" w:line="240" w:lineRule="auto"/>
        <w:jc w:val="both"/>
        <w:rPr>
          <w:szCs w:val="20"/>
        </w:rPr>
      </w:pPr>
      <w:r w:rsidRPr="00032D87">
        <w:rPr>
          <w:szCs w:val="20"/>
        </w:rPr>
        <w:t>Нет</w:t>
      </w:r>
    </w:p>
    <w:p w14:paraId="629C9590" w14:textId="5E411337" w:rsidR="007404FB" w:rsidRPr="007404FB" w:rsidRDefault="007404FB" w:rsidP="007404FB">
      <w:pPr>
        <w:spacing w:after="0" w:line="240" w:lineRule="auto"/>
        <w:ind w:firstLine="0"/>
        <w:jc w:val="both"/>
        <w:rPr>
          <w:szCs w:val="20"/>
        </w:rPr>
      </w:pPr>
      <w:r w:rsidRPr="000E12D5">
        <w:rPr>
          <w:szCs w:val="20"/>
        </w:rPr>
        <w:t>5</w:t>
      </w:r>
      <w:r w:rsidRPr="00592A10">
        <w:rPr>
          <w:szCs w:val="20"/>
        </w:rPr>
        <w:t xml:space="preserve">. </w:t>
      </w:r>
      <w:r w:rsidRPr="00295E79">
        <w:rPr>
          <w:szCs w:val="20"/>
        </w:rPr>
        <w:t xml:space="preserve"> </w:t>
      </w:r>
      <w:r w:rsidRPr="004B152A">
        <w:rPr>
          <w:i/>
          <w:szCs w:val="20"/>
        </w:rPr>
        <w:t>Ссылка на твой профиль VK</w:t>
      </w:r>
    </w:p>
    <w:p w14:paraId="48C2EFD6" w14:textId="77777777" w:rsidR="007404FB" w:rsidRDefault="007404FB" w:rsidP="00592A10">
      <w:pPr>
        <w:spacing w:after="0" w:line="240" w:lineRule="auto"/>
        <w:ind w:firstLine="708"/>
        <w:jc w:val="both"/>
        <w:rPr>
          <w:szCs w:val="28"/>
          <w:lang/>
        </w:rPr>
      </w:pPr>
    </w:p>
    <w:p w14:paraId="37E9D73B" w14:textId="5E307B06" w:rsidR="00AA3419" w:rsidRPr="007404FB" w:rsidRDefault="00AB09D1" w:rsidP="00592A10">
      <w:pPr>
        <w:spacing w:after="0" w:line="240" w:lineRule="auto"/>
        <w:ind w:firstLine="708"/>
        <w:jc w:val="both"/>
        <w:rPr>
          <w:szCs w:val="28"/>
        </w:rPr>
      </w:pPr>
      <w:r>
        <w:rPr>
          <w:szCs w:val="28"/>
          <w:lang/>
        </w:rPr>
        <w:t>В итоге были получены следующие результаты</w:t>
      </w:r>
      <w:r w:rsidRPr="007404FB">
        <w:rPr>
          <w:szCs w:val="28"/>
        </w:rPr>
        <w:t>:</w:t>
      </w:r>
    </w:p>
    <w:p w14:paraId="714F45B3" w14:textId="55F07A9B" w:rsidR="00AB09D1" w:rsidRDefault="00AB09D1" w:rsidP="00592A10">
      <w:pPr>
        <w:spacing w:after="0" w:line="240" w:lineRule="auto"/>
        <w:ind w:firstLine="708"/>
        <w:jc w:val="both"/>
        <w:rPr>
          <w:szCs w:val="28"/>
          <w:lang/>
        </w:rPr>
      </w:pPr>
      <w:r>
        <w:rPr>
          <w:szCs w:val="28"/>
          <w:lang/>
        </w:rPr>
        <w:t>Большинство респондентов посчитало, что время, затраченное ими на соцсети более одного, но менее пяти часов.</w:t>
      </w:r>
    </w:p>
    <w:p w14:paraId="059C6C72" w14:textId="77777777" w:rsidR="00AB09D1" w:rsidRDefault="00AB09D1" w:rsidP="00592A10">
      <w:pPr>
        <w:spacing w:after="0" w:line="240" w:lineRule="auto"/>
        <w:ind w:firstLine="708"/>
        <w:jc w:val="both"/>
        <w:rPr>
          <w:szCs w:val="28"/>
          <w:lang/>
        </w:rPr>
      </w:pPr>
    </w:p>
    <w:p w14:paraId="009C3997" w14:textId="30F05B16" w:rsidR="00AB09D1" w:rsidRDefault="00AB09D1" w:rsidP="00AB09D1">
      <w:pPr>
        <w:spacing w:after="0" w:line="240" w:lineRule="auto"/>
        <w:jc w:val="both"/>
        <w:rPr>
          <w:szCs w:val="28"/>
          <w:lang/>
        </w:rPr>
      </w:pPr>
      <w:r>
        <w:rPr>
          <w:noProof/>
          <w:lang w:eastAsia="ru-RU"/>
        </w:rPr>
        <w:lastRenderedPageBreak/>
        <w:drawing>
          <wp:inline distT="0" distB="0" distL="0" distR="0" wp14:anchorId="6CA095CD" wp14:editId="25A4C8CF">
            <wp:extent cx="4958844" cy="234251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7517" cy="2346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988E6" w14:textId="05276027" w:rsidR="00D6114C" w:rsidRPr="004D0EC0" w:rsidRDefault="00D6114C" w:rsidP="00D6114C">
      <w:pPr>
        <w:tabs>
          <w:tab w:val="left" w:pos="0"/>
        </w:tabs>
        <w:spacing w:after="0" w:line="240" w:lineRule="auto"/>
        <w:ind w:hanging="630"/>
        <w:jc w:val="center"/>
        <w:rPr>
          <w:sz w:val="18"/>
          <w:szCs w:val="20"/>
          <w:lang/>
        </w:rPr>
      </w:pPr>
      <w:r w:rsidRPr="004D0EC0">
        <w:rPr>
          <w:sz w:val="24"/>
          <w:szCs w:val="20"/>
          <w:lang/>
        </w:rPr>
        <w:t xml:space="preserve">Рис. </w:t>
      </w:r>
      <w:r>
        <w:rPr>
          <w:sz w:val="24"/>
          <w:szCs w:val="20"/>
          <w:lang/>
        </w:rPr>
        <w:t>1</w:t>
      </w:r>
      <w:r w:rsidRPr="004D0EC0">
        <w:rPr>
          <w:sz w:val="24"/>
          <w:szCs w:val="20"/>
          <w:lang/>
        </w:rPr>
        <w:t xml:space="preserve">. </w:t>
      </w:r>
      <w:r>
        <w:rPr>
          <w:sz w:val="24"/>
          <w:szCs w:val="20"/>
          <w:lang/>
        </w:rPr>
        <w:t xml:space="preserve">Время, которое студенты </w:t>
      </w:r>
      <w:r w:rsidR="005A7176">
        <w:rPr>
          <w:sz w:val="24"/>
          <w:szCs w:val="20"/>
          <w:lang/>
        </w:rPr>
        <w:t>проводят в соцсетях, по их собственным ожиданиям</w:t>
      </w:r>
    </w:p>
    <w:p w14:paraId="32F77BCB" w14:textId="77777777" w:rsidR="00E912BD" w:rsidRDefault="00E912BD" w:rsidP="00592A10">
      <w:pPr>
        <w:spacing w:after="0" w:line="240" w:lineRule="auto"/>
        <w:jc w:val="both"/>
        <w:rPr>
          <w:szCs w:val="28"/>
        </w:rPr>
      </w:pPr>
    </w:p>
    <w:p w14:paraId="2CF153EB" w14:textId="624827DE" w:rsidR="00E912BD" w:rsidRDefault="00E912BD" w:rsidP="00592A10">
      <w:pPr>
        <w:spacing w:after="0" w:line="240" w:lineRule="auto"/>
        <w:jc w:val="both"/>
        <w:rPr>
          <w:szCs w:val="28"/>
          <w:lang/>
        </w:rPr>
      </w:pPr>
      <w:r>
        <w:rPr>
          <w:szCs w:val="28"/>
          <w:lang/>
        </w:rPr>
        <w:t>Чаще всего студенты ЛЭТИ используют соцсети для коммуникации с людьми и просмотра новостей, наименее популярны образовательные материалы, однако в то же время значительная часть предпочитает смотреть мемы.</w:t>
      </w:r>
    </w:p>
    <w:p w14:paraId="052E5795" w14:textId="77777777" w:rsidR="00E912BD" w:rsidRDefault="00E912BD" w:rsidP="00592A10">
      <w:pPr>
        <w:spacing w:after="0" w:line="240" w:lineRule="auto"/>
        <w:jc w:val="both"/>
        <w:rPr>
          <w:szCs w:val="28"/>
          <w:lang/>
        </w:rPr>
      </w:pPr>
    </w:p>
    <w:p w14:paraId="32013599" w14:textId="7A9AAB9E" w:rsidR="00E912BD" w:rsidRDefault="00E912BD" w:rsidP="00E912BD">
      <w:pPr>
        <w:tabs>
          <w:tab w:val="left" w:pos="0"/>
        </w:tabs>
        <w:spacing w:after="0" w:line="240" w:lineRule="auto"/>
        <w:ind w:left="708" w:hanging="528"/>
        <w:jc w:val="center"/>
        <w:rPr>
          <w:sz w:val="24"/>
          <w:szCs w:val="20"/>
          <w:lang/>
        </w:rPr>
      </w:pPr>
      <w:r>
        <w:rPr>
          <w:noProof/>
          <w:lang w:eastAsia="ru-RU"/>
        </w:rPr>
        <w:drawing>
          <wp:inline distT="0" distB="0" distL="0" distR="0" wp14:anchorId="08D2FD57" wp14:editId="145DCB4E">
            <wp:extent cx="6152515" cy="2275840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2A10" w:rsidRPr="002A37F2">
        <w:rPr>
          <w:szCs w:val="28"/>
        </w:rPr>
        <w:tab/>
      </w:r>
      <w:r w:rsidRPr="004D0EC0">
        <w:rPr>
          <w:sz w:val="24"/>
          <w:szCs w:val="20"/>
          <w:lang/>
        </w:rPr>
        <w:t xml:space="preserve">Рис. </w:t>
      </w:r>
      <w:r>
        <w:rPr>
          <w:sz w:val="24"/>
          <w:szCs w:val="20"/>
          <w:lang/>
        </w:rPr>
        <w:t>2</w:t>
      </w:r>
      <w:r w:rsidRPr="004D0EC0">
        <w:rPr>
          <w:sz w:val="24"/>
          <w:szCs w:val="20"/>
          <w:lang/>
        </w:rPr>
        <w:t xml:space="preserve">. </w:t>
      </w:r>
      <w:r>
        <w:rPr>
          <w:sz w:val="24"/>
          <w:szCs w:val="20"/>
          <w:lang/>
        </w:rPr>
        <w:t xml:space="preserve">Основные цели </w:t>
      </w:r>
      <w:r w:rsidRPr="00E912BD">
        <w:rPr>
          <w:sz w:val="24"/>
          <w:szCs w:val="20"/>
          <w:lang/>
        </w:rPr>
        <w:t xml:space="preserve">времяпровождения </w:t>
      </w:r>
      <w:r>
        <w:rPr>
          <w:sz w:val="24"/>
          <w:szCs w:val="20"/>
          <w:lang/>
        </w:rPr>
        <w:t>студентов в соцсетях</w:t>
      </w:r>
    </w:p>
    <w:p w14:paraId="1AB6BE84" w14:textId="77777777" w:rsidR="00343A4C" w:rsidRPr="004D0EC0" w:rsidRDefault="00343A4C" w:rsidP="00E912BD">
      <w:pPr>
        <w:tabs>
          <w:tab w:val="left" w:pos="0"/>
        </w:tabs>
        <w:spacing w:after="0" w:line="240" w:lineRule="auto"/>
        <w:ind w:left="708" w:hanging="528"/>
        <w:jc w:val="center"/>
        <w:rPr>
          <w:sz w:val="18"/>
          <w:szCs w:val="20"/>
          <w:lang/>
        </w:rPr>
      </w:pPr>
    </w:p>
    <w:p w14:paraId="20F2B57F" w14:textId="7DC48C85" w:rsidR="00592A10" w:rsidRDefault="00E912BD" w:rsidP="00E912BD">
      <w:pPr>
        <w:spacing w:after="0" w:line="240" w:lineRule="auto"/>
        <w:ind w:firstLine="0"/>
        <w:jc w:val="both"/>
        <w:rPr>
          <w:szCs w:val="28"/>
          <w:lang/>
        </w:rPr>
      </w:pPr>
      <w:r>
        <w:rPr>
          <w:szCs w:val="28"/>
          <w:lang/>
        </w:rPr>
        <w:t>Больше половины студентов считают что соцсети не оказывают на них негативного влияния, в то время как остальная часть</w:t>
      </w:r>
      <w:r w:rsidR="00FE5320">
        <w:rPr>
          <w:szCs w:val="28"/>
          <w:lang/>
        </w:rPr>
        <w:t xml:space="preserve"> осознает это.</w:t>
      </w:r>
    </w:p>
    <w:p w14:paraId="784FB529" w14:textId="08C10E88" w:rsidR="00FE5320" w:rsidRDefault="00343A4C" w:rsidP="00E912BD">
      <w:pPr>
        <w:spacing w:after="0" w:line="240" w:lineRule="auto"/>
        <w:ind w:firstLine="0"/>
        <w:jc w:val="both"/>
        <w:rPr>
          <w:szCs w:val="28"/>
          <w:lang/>
        </w:rPr>
      </w:pPr>
      <w:r>
        <w:rPr>
          <w:noProof/>
          <w:lang w:eastAsia="ru-RU"/>
        </w:rPr>
        <w:lastRenderedPageBreak/>
        <w:drawing>
          <wp:inline distT="0" distB="0" distL="0" distR="0" wp14:anchorId="6E6BF311" wp14:editId="795630CA">
            <wp:extent cx="6152515" cy="238569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38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3512" w14:textId="4F5E2DFF" w:rsidR="00343A4C" w:rsidRDefault="00343A4C" w:rsidP="00343A4C">
      <w:pPr>
        <w:spacing w:after="0" w:line="240" w:lineRule="auto"/>
        <w:ind w:firstLine="0"/>
        <w:jc w:val="center"/>
        <w:rPr>
          <w:sz w:val="24"/>
          <w:szCs w:val="20"/>
          <w:lang/>
        </w:rPr>
      </w:pPr>
      <w:r w:rsidRPr="004D0EC0">
        <w:rPr>
          <w:sz w:val="24"/>
          <w:szCs w:val="20"/>
          <w:lang/>
        </w:rPr>
        <w:t xml:space="preserve">Рис. </w:t>
      </w:r>
      <w:r>
        <w:rPr>
          <w:sz w:val="24"/>
          <w:szCs w:val="20"/>
          <w:lang/>
        </w:rPr>
        <w:t>3</w:t>
      </w:r>
      <w:r w:rsidRPr="004D0EC0">
        <w:rPr>
          <w:sz w:val="24"/>
          <w:szCs w:val="20"/>
          <w:lang/>
        </w:rPr>
        <w:t xml:space="preserve">. </w:t>
      </w:r>
      <w:r>
        <w:rPr>
          <w:sz w:val="24"/>
          <w:szCs w:val="20"/>
          <w:lang/>
        </w:rPr>
        <w:t>Вопрос о негативном влиянии соцсетей</w:t>
      </w:r>
    </w:p>
    <w:p w14:paraId="1E02C86F" w14:textId="6BD007C3" w:rsidR="003E1B2B" w:rsidRDefault="003E1B2B" w:rsidP="003E1B2B">
      <w:pPr>
        <w:spacing w:after="0" w:line="240" w:lineRule="auto"/>
        <w:ind w:firstLine="0"/>
        <w:rPr>
          <w:szCs w:val="28"/>
          <w:lang/>
        </w:rPr>
      </w:pPr>
    </w:p>
    <w:p w14:paraId="26C6C1F2" w14:textId="27D14591" w:rsidR="003E1B2B" w:rsidRDefault="003E1B2B" w:rsidP="003E1B2B">
      <w:pPr>
        <w:spacing w:after="0" w:line="240" w:lineRule="auto"/>
        <w:ind w:firstLine="0"/>
        <w:rPr>
          <w:szCs w:val="28"/>
          <w:lang/>
        </w:rPr>
      </w:pPr>
      <w:r>
        <w:rPr>
          <w:szCs w:val="28"/>
          <w:lang/>
        </w:rPr>
        <w:t>В то же время большинство студентов (более 64%) считают что зависимы от соцсетей, причем 21% ощущают сильную зависимость, а 21</w:t>
      </w:r>
      <w:r w:rsidR="000E12D5" w:rsidRPr="00B01E53">
        <w:rPr>
          <w:szCs w:val="28"/>
        </w:rPr>
        <w:t>%</w:t>
      </w:r>
      <w:r>
        <w:rPr>
          <w:szCs w:val="28"/>
          <w:lang/>
        </w:rPr>
        <w:t xml:space="preserve"> допускают возможность зависимости.</w:t>
      </w:r>
    </w:p>
    <w:p w14:paraId="3C602564" w14:textId="505382A7" w:rsidR="008F6098" w:rsidRDefault="008F6098" w:rsidP="003E1B2B">
      <w:pPr>
        <w:spacing w:after="0" w:line="240" w:lineRule="auto"/>
        <w:ind w:firstLine="0"/>
        <w:rPr>
          <w:szCs w:val="28"/>
          <w:lang/>
        </w:rPr>
      </w:pPr>
      <w:r>
        <w:rPr>
          <w:noProof/>
          <w:lang w:eastAsia="ru-RU"/>
        </w:rPr>
        <w:drawing>
          <wp:inline distT="0" distB="0" distL="0" distR="0" wp14:anchorId="053EB349" wp14:editId="20F41EEF">
            <wp:extent cx="6152515" cy="2633345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C30BA" w14:textId="4442775A" w:rsidR="008F6098" w:rsidRDefault="008F6098" w:rsidP="008F6098">
      <w:pPr>
        <w:spacing w:after="0" w:line="240" w:lineRule="auto"/>
        <w:ind w:firstLine="0"/>
        <w:jc w:val="center"/>
        <w:rPr>
          <w:sz w:val="24"/>
          <w:szCs w:val="20"/>
          <w:lang/>
        </w:rPr>
      </w:pPr>
      <w:r w:rsidRPr="004D0EC0">
        <w:rPr>
          <w:sz w:val="24"/>
          <w:szCs w:val="20"/>
          <w:lang/>
        </w:rPr>
        <w:t xml:space="preserve">Рис. </w:t>
      </w:r>
      <w:r w:rsidR="00ED4662">
        <w:rPr>
          <w:sz w:val="24"/>
          <w:szCs w:val="20"/>
          <w:lang/>
        </w:rPr>
        <w:t>4</w:t>
      </w:r>
      <w:r w:rsidRPr="004D0EC0">
        <w:rPr>
          <w:sz w:val="24"/>
          <w:szCs w:val="20"/>
          <w:lang/>
        </w:rPr>
        <w:t xml:space="preserve">. </w:t>
      </w:r>
      <w:r>
        <w:rPr>
          <w:sz w:val="24"/>
          <w:szCs w:val="20"/>
          <w:lang/>
        </w:rPr>
        <w:t>Вопрос о зависимости от соцсетей</w:t>
      </w:r>
    </w:p>
    <w:p w14:paraId="2EC8139D" w14:textId="77777777" w:rsidR="008F6098" w:rsidRPr="00E912BD" w:rsidRDefault="008F6098" w:rsidP="003E1B2B">
      <w:pPr>
        <w:spacing w:after="0" w:line="240" w:lineRule="auto"/>
        <w:ind w:firstLine="0"/>
        <w:rPr>
          <w:szCs w:val="28"/>
          <w:lang/>
        </w:rPr>
      </w:pPr>
    </w:p>
    <w:p w14:paraId="1EB5D3AF" w14:textId="32101AAD" w:rsidR="00AC2DCE" w:rsidRPr="002A37F2" w:rsidRDefault="006904B5" w:rsidP="00592A10">
      <w:pPr>
        <w:spacing w:after="0" w:line="240" w:lineRule="auto"/>
        <w:ind w:firstLine="708"/>
        <w:jc w:val="both"/>
        <w:rPr>
          <w:szCs w:val="28"/>
          <w:lang/>
        </w:rPr>
      </w:pPr>
      <w:r w:rsidRPr="002A37F2">
        <w:rPr>
          <w:szCs w:val="28"/>
          <w:lang/>
        </w:rPr>
        <w:t xml:space="preserve">Также была разработана программа анализирующая количество времени, проведенное в социальной сети. Сбор статистики осуществлялся 2 недели, в нем приняло участие более </w:t>
      </w:r>
      <w:r w:rsidRPr="002A37F2">
        <w:rPr>
          <w:szCs w:val="28"/>
        </w:rPr>
        <w:t xml:space="preserve">60 </w:t>
      </w:r>
      <w:r w:rsidRPr="002A37F2">
        <w:rPr>
          <w:szCs w:val="28"/>
          <w:lang/>
        </w:rPr>
        <w:t>человек.</w:t>
      </w:r>
    </w:p>
    <w:p w14:paraId="3E991BE4" w14:textId="77777777" w:rsidR="0053134E" w:rsidRPr="002A37F2" w:rsidRDefault="0053134E" w:rsidP="0053134E">
      <w:pPr>
        <w:spacing w:after="0" w:line="240" w:lineRule="auto"/>
        <w:ind w:firstLine="708"/>
        <w:jc w:val="both"/>
        <w:rPr>
          <w:szCs w:val="28"/>
        </w:rPr>
      </w:pPr>
      <w:r w:rsidRPr="002A37F2">
        <w:rPr>
          <w:szCs w:val="28"/>
          <w:lang/>
        </w:rPr>
        <w:t xml:space="preserve">Было выявлено, что в будние дни наиболее </w:t>
      </w:r>
      <w:r w:rsidRPr="002A37F2">
        <w:rPr>
          <w:szCs w:val="28"/>
        </w:rPr>
        <w:t>“</w:t>
      </w:r>
      <w:r w:rsidRPr="002A37F2">
        <w:rPr>
          <w:szCs w:val="28"/>
          <w:lang/>
        </w:rPr>
        <w:t>популярным</w:t>
      </w:r>
      <w:r w:rsidRPr="002A37F2">
        <w:rPr>
          <w:szCs w:val="28"/>
        </w:rPr>
        <w:t>”</w:t>
      </w:r>
      <w:r w:rsidRPr="002A37F2">
        <w:rPr>
          <w:szCs w:val="28"/>
          <w:lang/>
        </w:rPr>
        <w:t xml:space="preserve"> временем для студентов являются интервалы</w:t>
      </w:r>
      <w:r w:rsidRPr="002A37F2">
        <w:rPr>
          <w:szCs w:val="28"/>
        </w:rPr>
        <w:t>:</w:t>
      </w:r>
    </w:p>
    <w:p w14:paraId="1D04F58A" w14:textId="77777777" w:rsidR="0053134E" w:rsidRPr="002A37F2" w:rsidRDefault="0053134E" w:rsidP="002A37F2">
      <w:pPr>
        <w:pStyle w:val="ab"/>
        <w:numPr>
          <w:ilvl w:val="0"/>
          <w:numId w:val="34"/>
        </w:numPr>
        <w:spacing w:after="0" w:line="240" w:lineRule="auto"/>
        <w:jc w:val="both"/>
        <w:rPr>
          <w:szCs w:val="28"/>
        </w:rPr>
      </w:pPr>
      <w:r w:rsidRPr="002A37F2">
        <w:rPr>
          <w:szCs w:val="28"/>
        </w:rPr>
        <w:t>12.00-13.00</w:t>
      </w:r>
    </w:p>
    <w:p w14:paraId="1D3C238E" w14:textId="77777777" w:rsidR="0053134E" w:rsidRPr="002A37F2" w:rsidRDefault="0053134E" w:rsidP="002A37F2">
      <w:pPr>
        <w:pStyle w:val="ab"/>
        <w:numPr>
          <w:ilvl w:val="0"/>
          <w:numId w:val="34"/>
        </w:numPr>
        <w:spacing w:after="0" w:line="240" w:lineRule="auto"/>
        <w:jc w:val="both"/>
        <w:rPr>
          <w:szCs w:val="28"/>
        </w:rPr>
      </w:pPr>
      <w:r w:rsidRPr="002A37F2">
        <w:rPr>
          <w:szCs w:val="28"/>
        </w:rPr>
        <w:t>16.00-17.00</w:t>
      </w:r>
    </w:p>
    <w:p w14:paraId="6456A689" w14:textId="77777777" w:rsidR="0053134E" w:rsidRPr="002A37F2" w:rsidRDefault="0053134E" w:rsidP="002A37F2">
      <w:pPr>
        <w:pStyle w:val="ab"/>
        <w:numPr>
          <w:ilvl w:val="0"/>
          <w:numId w:val="34"/>
        </w:numPr>
        <w:spacing w:after="0" w:line="240" w:lineRule="auto"/>
        <w:jc w:val="both"/>
        <w:rPr>
          <w:szCs w:val="28"/>
        </w:rPr>
      </w:pPr>
      <w:r w:rsidRPr="002A37F2">
        <w:rPr>
          <w:szCs w:val="28"/>
        </w:rPr>
        <w:t>18.00-18.30</w:t>
      </w:r>
    </w:p>
    <w:p w14:paraId="531D1768" w14:textId="77777777" w:rsidR="0053134E" w:rsidRPr="002A37F2" w:rsidRDefault="0053134E" w:rsidP="002A37F2">
      <w:pPr>
        <w:pStyle w:val="ab"/>
        <w:numPr>
          <w:ilvl w:val="0"/>
          <w:numId w:val="34"/>
        </w:numPr>
        <w:spacing w:after="0" w:line="240" w:lineRule="auto"/>
        <w:jc w:val="both"/>
        <w:rPr>
          <w:szCs w:val="28"/>
        </w:rPr>
      </w:pPr>
      <w:r w:rsidRPr="002A37F2">
        <w:rPr>
          <w:szCs w:val="28"/>
        </w:rPr>
        <w:t>19.00-20.00</w:t>
      </w:r>
    </w:p>
    <w:p w14:paraId="58D6632A" w14:textId="77777777" w:rsidR="0053134E" w:rsidRPr="002A37F2" w:rsidRDefault="0053134E" w:rsidP="002A37F2">
      <w:pPr>
        <w:pStyle w:val="ab"/>
        <w:numPr>
          <w:ilvl w:val="0"/>
          <w:numId w:val="34"/>
        </w:numPr>
        <w:spacing w:after="0" w:line="240" w:lineRule="auto"/>
        <w:jc w:val="both"/>
        <w:rPr>
          <w:szCs w:val="28"/>
        </w:rPr>
      </w:pPr>
      <w:r w:rsidRPr="002A37F2">
        <w:rPr>
          <w:szCs w:val="28"/>
        </w:rPr>
        <w:t>22.00-23.00</w:t>
      </w:r>
    </w:p>
    <w:p w14:paraId="2EDC1C71" w14:textId="298FAFC0" w:rsidR="006904B5" w:rsidRPr="002A37F2" w:rsidRDefault="0053134E" w:rsidP="002A37F2">
      <w:pPr>
        <w:pStyle w:val="ab"/>
        <w:numPr>
          <w:ilvl w:val="0"/>
          <w:numId w:val="34"/>
        </w:numPr>
        <w:spacing w:after="0" w:line="240" w:lineRule="auto"/>
        <w:jc w:val="both"/>
        <w:rPr>
          <w:szCs w:val="28"/>
          <w:lang/>
        </w:rPr>
      </w:pPr>
      <w:r w:rsidRPr="002A37F2">
        <w:rPr>
          <w:szCs w:val="28"/>
        </w:rPr>
        <w:lastRenderedPageBreak/>
        <w:t>0.00-1.00</w:t>
      </w:r>
      <w:r w:rsidRPr="002A37F2">
        <w:rPr>
          <w:szCs w:val="28"/>
          <w:lang/>
        </w:rPr>
        <w:t xml:space="preserve"> </w:t>
      </w:r>
    </w:p>
    <w:p w14:paraId="53754E42" w14:textId="77777777" w:rsidR="00846461" w:rsidRPr="002A37F2" w:rsidRDefault="00846461" w:rsidP="002A37F2">
      <w:pPr>
        <w:spacing w:after="0" w:line="240" w:lineRule="auto"/>
        <w:ind w:firstLine="0"/>
        <w:jc w:val="both"/>
        <w:rPr>
          <w:szCs w:val="28"/>
          <w:lang/>
        </w:rPr>
      </w:pPr>
      <w:r w:rsidRPr="002A37F2">
        <w:rPr>
          <w:szCs w:val="28"/>
          <w:lang/>
        </w:rPr>
        <w:t xml:space="preserve">Активность практически отстутствует или сильно снижена в интервале  </w:t>
      </w:r>
    </w:p>
    <w:p w14:paraId="777553E2" w14:textId="77777777" w:rsidR="00846461" w:rsidRPr="0048740F" w:rsidRDefault="00846461" w:rsidP="0048740F">
      <w:pPr>
        <w:pStyle w:val="ab"/>
        <w:numPr>
          <w:ilvl w:val="0"/>
          <w:numId w:val="35"/>
        </w:numPr>
        <w:spacing w:after="0" w:line="240" w:lineRule="auto"/>
        <w:jc w:val="both"/>
        <w:rPr>
          <w:szCs w:val="28"/>
          <w:lang/>
        </w:rPr>
      </w:pPr>
      <w:r w:rsidRPr="0048740F">
        <w:rPr>
          <w:szCs w:val="28"/>
          <w:lang/>
        </w:rPr>
        <w:t>3.00 -8.00</w:t>
      </w:r>
    </w:p>
    <w:p w14:paraId="085612F9" w14:textId="1140118C" w:rsidR="00846461" w:rsidRPr="002A37F2" w:rsidRDefault="00846461" w:rsidP="0048740F">
      <w:pPr>
        <w:spacing w:after="0" w:line="240" w:lineRule="auto"/>
        <w:ind w:firstLine="0"/>
        <w:jc w:val="both"/>
        <w:rPr>
          <w:szCs w:val="28"/>
          <w:lang/>
        </w:rPr>
      </w:pPr>
      <w:r w:rsidRPr="002A37F2">
        <w:rPr>
          <w:szCs w:val="28"/>
          <w:lang/>
        </w:rPr>
        <w:t>Однако с 10.00 она сильно повышается</w:t>
      </w:r>
    </w:p>
    <w:p w14:paraId="61EDD1AB" w14:textId="57FEF871" w:rsidR="00846461" w:rsidRDefault="00744A1A" w:rsidP="00744A1A">
      <w:pPr>
        <w:spacing w:after="0" w:line="240" w:lineRule="auto"/>
        <w:ind w:hanging="180"/>
        <w:jc w:val="both"/>
        <w:rPr>
          <w:sz w:val="20"/>
          <w:szCs w:val="20"/>
          <w:lang/>
        </w:rPr>
      </w:pPr>
      <w:r>
        <w:rPr>
          <w:noProof/>
          <w:sz w:val="20"/>
          <w:szCs w:val="20"/>
          <w:lang w:eastAsia="ru-RU"/>
        </w:rPr>
        <w:drawing>
          <wp:inline distT="0" distB="0" distL="0" distR="0" wp14:anchorId="06AEBE29" wp14:editId="78C1CFE8">
            <wp:extent cx="6149340" cy="330708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82AB" w14:textId="24C1527A" w:rsidR="00744A1A" w:rsidRPr="004D0EC0" w:rsidRDefault="00744A1A" w:rsidP="00744A1A">
      <w:pPr>
        <w:tabs>
          <w:tab w:val="left" w:pos="0"/>
        </w:tabs>
        <w:spacing w:after="0" w:line="240" w:lineRule="auto"/>
        <w:ind w:hanging="630"/>
        <w:jc w:val="center"/>
        <w:rPr>
          <w:sz w:val="18"/>
          <w:szCs w:val="20"/>
          <w:lang/>
        </w:rPr>
      </w:pPr>
      <w:r w:rsidRPr="004D0EC0">
        <w:rPr>
          <w:sz w:val="24"/>
          <w:szCs w:val="20"/>
          <w:lang/>
        </w:rPr>
        <w:t xml:space="preserve">Рис. </w:t>
      </w:r>
      <w:r w:rsidR="00AC118C">
        <w:rPr>
          <w:sz w:val="24"/>
          <w:szCs w:val="20"/>
          <w:lang/>
        </w:rPr>
        <w:t>5</w:t>
      </w:r>
      <w:r w:rsidRPr="004D0EC0">
        <w:rPr>
          <w:sz w:val="24"/>
          <w:szCs w:val="20"/>
          <w:lang/>
        </w:rPr>
        <w:t xml:space="preserve">. Активность пользователей в </w:t>
      </w:r>
      <w:r w:rsidR="009D336F" w:rsidRPr="004D0EC0">
        <w:rPr>
          <w:sz w:val="24"/>
          <w:szCs w:val="20"/>
          <w:lang/>
        </w:rPr>
        <w:t>будние</w:t>
      </w:r>
      <w:r w:rsidRPr="004D0EC0">
        <w:rPr>
          <w:sz w:val="24"/>
          <w:szCs w:val="20"/>
          <w:lang/>
        </w:rPr>
        <w:t xml:space="preserve"> дни</w:t>
      </w:r>
    </w:p>
    <w:p w14:paraId="26F2D3F9" w14:textId="77777777" w:rsidR="00C06836" w:rsidRDefault="00C06836" w:rsidP="00744A1A">
      <w:pPr>
        <w:tabs>
          <w:tab w:val="left" w:pos="0"/>
        </w:tabs>
        <w:spacing w:after="0" w:line="240" w:lineRule="auto"/>
        <w:ind w:hanging="630"/>
        <w:jc w:val="center"/>
        <w:rPr>
          <w:sz w:val="20"/>
          <w:szCs w:val="20"/>
          <w:lang/>
        </w:rPr>
      </w:pPr>
    </w:p>
    <w:p w14:paraId="6B8DFC16" w14:textId="77777777" w:rsidR="00744A1A" w:rsidRDefault="00744A1A" w:rsidP="00744A1A">
      <w:pPr>
        <w:spacing w:after="0" w:line="240" w:lineRule="auto"/>
        <w:ind w:hanging="180"/>
        <w:jc w:val="both"/>
        <w:rPr>
          <w:sz w:val="20"/>
          <w:szCs w:val="20"/>
          <w:lang/>
        </w:rPr>
      </w:pPr>
    </w:p>
    <w:p w14:paraId="73D11A4C" w14:textId="1E5F90F2" w:rsidR="00846461" w:rsidRPr="00FD2C2F" w:rsidRDefault="00846461" w:rsidP="00846461">
      <w:pPr>
        <w:spacing w:after="0" w:line="240" w:lineRule="auto"/>
        <w:ind w:firstLine="708"/>
        <w:jc w:val="both"/>
        <w:rPr>
          <w:szCs w:val="20"/>
        </w:rPr>
      </w:pPr>
      <w:r w:rsidRPr="00FD2C2F">
        <w:rPr>
          <w:szCs w:val="20"/>
          <w:lang/>
        </w:rPr>
        <w:t>В выходные дни активность сильно снижна в сравнение с будними. Основная активность приходится на интервалы</w:t>
      </w:r>
      <w:r w:rsidRPr="00FD2C2F">
        <w:rPr>
          <w:szCs w:val="20"/>
        </w:rPr>
        <w:t>:</w:t>
      </w:r>
    </w:p>
    <w:p w14:paraId="534855ED" w14:textId="7E01F4A0" w:rsidR="00846461" w:rsidRPr="00FD2C2F" w:rsidRDefault="00846461" w:rsidP="00846461">
      <w:pPr>
        <w:spacing w:after="0" w:line="240" w:lineRule="auto"/>
        <w:ind w:firstLine="708"/>
        <w:jc w:val="both"/>
        <w:rPr>
          <w:szCs w:val="20"/>
        </w:rPr>
      </w:pPr>
      <w:r w:rsidRPr="00FD2C2F">
        <w:rPr>
          <w:szCs w:val="20"/>
        </w:rPr>
        <w:t>12.00 – 13.00</w:t>
      </w:r>
    </w:p>
    <w:p w14:paraId="2C128C7F" w14:textId="587FDFD6" w:rsidR="00846461" w:rsidRPr="00FD2C2F" w:rsidRDefault="00846461" w:rsidP="00846461">
      <w:pPr>
        <w:spacing w:after="0" w:line="240" w:lineRule="auto"/>
        <w:ind w:firstLine="708"/>
        <w:jc w:val="both"/>
        <w:rPr>
          <w:szCs w:val="20"/>
        </w:rPr>
      </w:pPr>
      <w:r w:rsidRPr="00FD2C2F">
        <w:rPr>
          <w:szCs w:val="20"/>
        </w:rPr>
        <w:t>22.00 – 1.00</w:t>
      </w:r>
    </w:p>
    <w:p w14:paraId="6C0628CA" w14:textId="2CF47775" w:rsidR="00846461" w:rsidRPr="00FD2C2F" w:rsidRDefault="00846461" w:rsidP="00846461">
      <w:pPr>
        <w:spacing w:after="0" w:line="240" w:lineRule="auto"/>
        <w:ind w:firstLine="708"/>
        <w:jc w:val="both"/>
        <w:rPr>
          <w:szCs w:val="20"/>
          <w:lang/>
        </w:rPr>
      </w:pPr>
      <w:r w:rsidRPr="00FD2C2F">
        <w:rPr>
          <w:szCs w:val="20"/>
          <w:lang/>
        </w:rPr>
        <w:t xml:space="preserve">Как и в случае с будними днями активность практически отстутствует или сильно снижена в интервале  </w:t>
      </w:r>
    </w:p>
    <w:p w14:paraId="4357AECA" w14:textId="77777777" w:rsidR="00846461" w:rsidRPr="00FD2C2F" w:rsidRDefault="00846461" w:rsidP="00846461">
      <w:pPr>
        <w:spacing w:after="0" w:line="240" w:lineRule="auto"/>
        <w:ind w:firstLine="708"/>
        <w:jc w:val="both"/>
        <w:rPr>
          <w:szCs w:val="20"/>
          <w:lang/>
        </w:rPr>
      </w:pPr>
      <w:r w:rsidRPr="00FD2C2F">
        <w:rPr>
          <w:szCs w:val="20"/>
          <w:lang/>
        </w:rPr>
        <w:t>3.00 -8.00</w:t>
      </w:r>
    </w:p>
    <w:p w14:paraId="3CBAF999" w14:textId="6C8674FF" w:rsidR="00846461" w:rsidRDefault="00846461" w:rsidP="00846461">
      <w:pPr>
        <w:spacing w:after="0" w:line="240" w:lineRule="auto"/>
        <w:ind w:firstLine="708"/>
        <w:jc w:val="both"/>
        <w:rPr>
          <w:sz w:val="20"/>
          <w:szCs w:val="20"/>
          <w:lang/>
        </w:rPr>
      </w:pPr>
      <w:r w:rsidRPr="00FD2C2F">
        <w:rPr>
          <w:szCs w:val="20"/>
          <w:lang/>
        </w:rPr>
        <w:t>Однако в выходные активность в интервале 8.00-11.00 заметно ниже чем в будние дни</w:t>
      </w:r>
    </w:p>
    <w:p w14:paraId="7D435956" w14:textId="1BC73E71" w:rsidR="00D357F0" w:rsidRDefault="00D357F0" w:rsidP="00846461">
      <w:pPr>
        <w:spacing w:after="0" w:line="240" w:lineRule="auto"/>
        <w:ind w:firstLine="708"/>
        <w:jc w:val="both"/>
        <w:rPr>
          <w:sz w:val="20"/>
          <w:szCs w:val="20"/>
        </w:rPr>
      </w:pPr>
    </w:p>
    <w:p w14:paraId="256567E4" w14:textId="77777777" w:rsidR="002D0507" w:rsidRDefault="002D0507" w:rsidP="00EC3D37">
      <w:pPr>
        <w:tabs>
          <w:tab w:val="left" w:pos="0"/>
        </w:tabs>
        <w:spacing w:after="0" w:line="240" w:lineRule="auto"/>
        <w:ind w:firstLine="90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5271268D" wp14:editId="59E0D559">
            <wp:extent cx="6149340" cy="15621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934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F651A" w14:textId="77777777" w:rsidR="002D0507" w:rsidRPr="00EC3D37" w:rsidRDefault="002D0507" w:rsidP="002D0507">
      <w:pPr>
        <w:tabs>
          <w:tab w:val="left" w:pos="0"/>
        </w:tabs>
        <w:spacing w:after="0" w:line="240" w:lineRule="auto"/>
        <w:ind w:hanging="540"/>
        <w:jc w:val="center"/>
        <w:rPr>
          <w:sz w:val="24"/>
          <w:szCs w:val="20"/>
        </w:rPr>
      </w:pPr>
    </w:p>
    <w:p w14:paraId="06E67708" w14:textId="5491574B" w:rsidR="002D0507" w:rsidRPr="00EC3D37" w:rsidRDefault="002D0507" w:rsidP="002D0507">
      <w:pPr>
        <w:tabs>
          <w:tab w:val="left" w:pos="0"/>
        </w:tabs>
        <w:spacing w:after="0" w:line="240" w:lineRule="auto"/>
        <w:ind w:hanging="630"/>
        <w:jc w:val="center"/>
        <w:rPr>
          <w:sz w:val="24"/>
          <w:szCs w:val="20"/>
          <w:lang/>
        </w:rPr>
      </w:pPr>
      <w:r w:rsidRPr="00EC3D37">
        <w:rPr>
          <w:sz w:val="24"/>
          <w:szCs w:val="20"/>
          <w:lang/>
        </w:rPr>
        <w:lastRenderedPageBreak/>
        <w:t xml:space="preserve">Рис. </w:t>
      </w:r>
      <w:r w:rsidR="00AC118C">
        <w:rPr>
          <w:sz w:val="24"/>
          <w:szCs w:val="20"/>
          <w:lang/>
        </w:rPr>
        <w:t>6</w:t>
      </w:r>
      <w:r w:rsidRPr="00EC3D37">
        <w:rPr>
          <w:sz w:val="24"/>
          <w:szCs w:val="20"/>
          <w:lang/>
        </w:rPr>
        <w:t>. Активность пользователей в выходные дни</w:t>
      </w:r>
    </w:p>
    <w:p w14:paraId="49156F91" w14:textId="625461CF" w:rsidR="00024EBE" w:rsidRDefault="00024EBE" w:rsidP="00F840AF">
      <w:pPr>
        <w:spacing w:after="160" w:line="259" w:lineRule="auto"/>
        <w:ind w:firstLine="0"/>
        <w:rPr>
          <w:sz w:val="20"/>
          <w:szCs w:val="20"/>
          <w:lang/>
        </w:rPr>
      </w:pPr>
    </w:p>
    <w:p w14:paraId="7C0923F2" w14:textId="77777777" w:rsidR="002D0507" w:rsidRPr="00F840AF" w:rsidRDefault="002D0507" w:rsidP="00F840AF">
      <w:pPr>
        <w:spacing w:after="0" w:line="240" w:lineRule="auto"/>
        <w:ind w:firstLine="708"/>
        <w:jc w:val="both"/>
        <w:rPr>
          <w:szCs w:val="20"/>
          <w:lang/>
        </w:rPr>
      </w:pPr>
      <w:r w:rsidRPr="00F840AF">
        <w:rPr>
          <w:szCs w:val="20"/>
          <w:lang/>
        </w:rPr>
        <w:t>Причем, активность участников с телефона в течение дня значительно выше, чем с компьютера.</w:t>
      </w:r>
    </w:p>
    <w:p w14:paraId="05B4F50D" w14:textId="77777777" w:rsidR="002D0507" w:rsidRPr="00024EBE" w:rsidRDefault="002D0507" w:rsidP="00F840AF">
      <w:pPr>
        <w:spacing w:after="0" w:line="240" w:lineRule="auto"/>
        <w:ind w:firstLine="708"/>
        <w:jc w:val="both"/>
        <w:rPr>
          <w:sz w:val="20"/>
          <w:szCs w:val="20"/>
          <w:lang/>
        </w:rPr>
      </w:pPr>
      <w:r w:rsidRPr="00F840AF">
        <w:rPr>
          <w:szCs w:val="20"/>
          <w:lang/>
        </w:rPr>
        <w:t xml:space="preserve">Однако ближе к вечеру (20.00)  активность на </w:t>
      </w:r>
      <w:r w:rsidRPr="00F840AF">
        <w:rPr>
          <w:szCs w:val="20"/>
        </w:rPr>
        <w:t xml:space="preserve">PC </w:t>
      </w:r>
      <w:r w:rsidRPr="00F840AF">
        <w:rPr>
          <w:szCs w:val="20"/>
          <w:lang/>
        </w:rPr>
        <w:t>сильно повышается</w:t>
      </w:r>
      <w:r w:rsidRPr="00F840AF">
        <w:rPr>
          <w:szCs w:val="20"/>
        </w:rPr>
        <w:t xml:space="preserve"> </w:t>
      </w:r>
      <w:r w:rsidRPr="00F840AF">
        <w:rPr>
          <w:szCs w:val="20"/>
          <w:lang/>
        </w:rPr>
        <w:t>и продолжается до 1.00 после чего сильно снижена или отсутствует, в то время как телефон остается преобладающим устройством в течение всех суток.</w:t>
      </w:r>
    </w:p>
    <w:p w14:paraId="2C9F72F0" w14:textId="77777777" w:rsidR="002D0507" w:rsidRDefault="002D0507" w:rsidP="00846461">
      <w:pPr>
        <w:spacing w:after="0" w:line="240" w:lineRule="auto"/>
        <w:ind w:firstLine="708"/>
        <w:jc w:val="both"/>
        <w:rPr>
          <w:sz w:val="20"/>
          <w:szCs w:val="20"/>
          <w:lang/>
        </w:rPr>
      </w:pPr>
    </w:p>
    <w:p w14:paraId="28F1BA01" w14:textId="43C82BDA" w:rsidR="00024EBE" w:rsidRDefault="00024EBE" w:rsidP="00024EBE">
      <w:pPr>
        <w:tabs>
          <w:tab w:val="left" w:pos="0"/>
        </w:tabs>
        <w:spacing w:after="0" w:line="240" w:lineRule="auto"/>
        <w:ind w:hanging="630"/>
        <w:jc w:val="center"/>
        <w:rPr>
          <w:sz w:val="20"/>
          <w:szCs w:val="20"/>
          <w:lang/>
        </w:rPr>
      </w:pPr>
      <w:r>
        <w:rPr>
          <w:noProof/>
          <w:lang w:eastAsia="ru-RU"/>
        </w:rPr>
        <w:drawing>
          <wp:inline distT="0" distB="0" distL="0" distR="0" wp14:anchorId="36207C47" wp14:editId="1D780C07">
            <wp:extent cx="6152515" cy="4984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12CC" w14:textId="256CE6D1" w:rsidR="00024EBE" w:rsidRPr="00C700D5" w:rsidRDefault="00024EBE" w:rsidP="00024EBE">
      <w:pPr>
        <w:tabs>
          <w:tab w:val="left" w:pos="0"/>
        </w:tabs>
        <w:spacing w:after="0" w:line="240" w:lineRule="auto"/>
        <w:ind w:hanging="630"/>
        <w:jc w:val="center"/>
        <w:rPr>
          <w:sz w:val="24"/>
          <w:szCs w:val="20"/>
        </w:rPr>
      </w:pPr>
      <w:r w:rsidRPr="00C700D5">
        <w:rPr>
          <w:sz w:val="24"/>
          <w:szCs w:val="20"/>
          <w:lang/>
        </w:rPr>
        <w:t xml:space="preserve">Рис. </w:t>
      </w:r>
      <w:r w:rsidR="00AC118C">
        <w:rPr>
          <w:sz w:val="24"/>
          <w:szCs w:val="20"/>
          <w:lang/>
        </w:rPr>
        <w:t>7</w:t>
      </w:r>
      <w:r w:rsidRPr="00C700D5">
        <w:rPr>
          <w:sz w:val="24"/>
          <w:szCs w:val="20"/>
          <w:lang/>
        </w:rPr>
        <w:t xml:space="preserve">. Активность на </w:t>
      </w:r>
      <w:r w:rsidRPr="00C700D5">
        <w:rPr>
          <w:sz w:val="24"/>
          <w:szCs w:val="20"/>
        </w:rPr>
        <w:t>PC</w:t>
      </w:r>
    </w:p>
    <w:p w14:paraId="546D7E4A" w14:textId="77777777" w:rsidR="00024EBE" w:rsidRDefault="00024EBE" w:rsidP="00024EBE">
      <w:pPr>
        <w:tabs>
          <w:tab w:val="left" w:pos="0"/>
        </w:tabs>
        <w:spacing w:after="0" w:line="240" w:lineRule="auto"/>
        <w:ind w:hanging="630"/>
        <w:jc w:val="center"/>
        <w:rPr>
          <w:sz w:val="20"/>
          <w:szCs w:val="20"/>
        </w:rPr>
      </w:pPr>
    </w:p>
    <w:p w14:paraId="322F0009" w14:textId="0792CEC7" w:rsidR="00024EBE" w:rsidRDefault="00024EBE" w:rsidP="00024EBE">
      <w:pPr>
        <w:tabs>
          <w:tab w:val="left" w:pos="0"/>
        </w:tabs>
        <w:spacing w:after="0" w:line="240" w:lineRule="auto"/>
        <w:ind w:hanging="630"/>
        <w:jc w:val="center"/>
        <w:rPr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39F78653" wp14:editId="0EB80943">
            <wp:extent cx="6152515" cy="487045"/>
            <wp:effectExtent l="0" t="0" r="63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6DF3F" w14:textId="69317988" w:rsidR="00024EBE" w:rsidRPr="00C700D5" w:rsidRDefault="00024EBE" w:rsidP="00024EBE">
      <w:pPr>
        <w:tabs>
          <w:tab w:val="left" w:pos="0"/>
        </w:tabs>
        <w:spacing w:after="0" w:line="240" w:lineRule="auto"/>
        <w:ind w:hanging="630"/>
        <w:jc w:val="center"/>
        <w:rPr>
          <w:sz w:val="24"/>
          <w:szCs w:val="20"/>
          <w:lang/>
        </w:rPr>
      </w:pPr>
      <w:r w:rsidRPr="00C700D5">
        <w:rPr>
          <w:sz w:val="24"/>
          <w:szCs w:val="20"/>
          <w:lang/>
        </w:rPr>
        <w:t xml:space="preserve">Рис. </w:t>
      </w:r>
      <w:r w:rsidR="00AC118C">
        <w:rPr>
          <w:sz w:val="24"/>
          <w:szCs w:val="20"/>
          <w:lang/>
        </w:rPr>
        <w:t>8</w:t>
      </w:r>
      <w:r w:rsidRPr="00C700D5">
        <w:rPr>
          <w:sz w:val="24"/>
          <w:szCs w:val="20"/>
          <w:lang/>
        </w:rPr>
        <w:t>. Активность на телефоне</w:t>
      </w:r>
    </w:p>
    <w:p w14:paraId="26135F5E" w14:textId="77777777" w:rsidR="00024EBE" w:rsidRPr="00024EBE" w:rsidRDefault="00024EBE" w:rsidP="00024EBE">
      <w:pPr>
        <w:tabs>
          <w:tab w:val="left" w:pos="0"/>
        </w:tabs>
        <w:spacing w:after="0" w:line="240" w:lineRule="auto"/>
        <w:ind w:hanging="630"/>
        <w:jc w:val="center"/>
        <w:rPr>
          <w:sz w:val="20"/>
          <w:szCs w:val="20"/>
        </w:rPr>
      </w:pPr>
    </w:p>
    <w:p w14:paraId="40869B05" w14:textId="415AAFFA" w:rsidR="003A7721" w:rsidRDefault="003A7721" w:rsidP="009F0A71">
      <w:pPr>
        <w:ind w:firstLine="0"/>
      </w:pPr>
    </w:p>
    <w:p w14:paraId="4F1DF0B2" w14:textId="4AFF891C" w:rsidR="00846461" w:rsidRPr="00DD4FFA" w:rsidRDefault="00800A5E" w:rsidP="00DD4FFA">
      <w:pPr>
        <w:spacing w:after="0" w:line="240" w:lineRule="auto"/>
        <w:ind w:firstLine="0"/>
        <w:jc w:val="both"/>
        <w:rPr>
          <w:szCs w:val="28"/>
        </w:rPr>
      </w:pPr>
      <w:r w:rsidRPr="00DD4FFA">
        <w:rPr>
          <w:szCs w:val="28"/>
        </w:rPr>
        <w:t xml:space="preserve">Среднее время которое </w:t>
      </w:r>
      <w:r w:rsidR="009F0A71" w:rsidRPr="00DD4FFA">
        <w:rPr>
          <w:szCs w:val="28"/>
        </w:rPr>
        <w:t>студенты</w:t>
      </w:r>
      <w:r w:rsidRPr="00DD4FFA">
        <w:rPr>
          <w:szCs w:val="28"/>
        </w:rPr>
        <w:t xml:space="preserve"> проводят в соцсети</w:t>
      </w:r>
      <w:r w:rsidR="00CB4691" w:rsidRPr="00DD4FFA">
        <w:rPr>
          <w:szCs w:val="28"/>
        </w:rPr>
        <w:t>:</w:t>
      </w:r>
    </w:p>
    <w:p w14:paraId="59B77098" w14:textId="729A5045" w:rsidR="00CB4691" w:rsidRPr="00DD4FFA" w:rsidRDefault="00CB4691" w:rsidP="00DD4FFA">
      <w:pPr>
        <w:pStyle w:val="ab"/>
        <w:numPr>
          <w:ilvl w:val="0"/>
          <w:numId w:val="34"/>
        </w:numPr>
        <w:spacing w:after="0" w:line="240" w:lineRule="auto"/>
        <w:jc w:val="both"/>
        <w:rPr>
          <w:szCs w:val="28"/>
        </w:rPr>
      </w:pPr>
      <w:r w:rsidRPr="00DD4FFA">
        <w:rPr>
          <w:szCs w:val="28"/>
        </w:rPr>
        <w:t>2.</w:t>
      </w:r>
      <w:r w:rsidR="007A3E06" w:rsidRPr="00DD4FFA">
        <w:rPr>
          <w:szCs w:val="28"/>
        </w:rPr>
        <w:t>7</w:t>
      </w:r>
      <w:r w:rsidRPr="00DD4FFA">
        <w:rPr>
          <w:szCs w:val="28"/>
        </w:rPr>
        <w:t xml:space="preserve"> часа с PC</w:t>
      </w:r>
    </w:p>
    <w:p w14:paraId="5F8C533F" w14:textId="3D9E9849" w:rsidR="00CB4691" w:rsidRDefault="007A3E06" w:rsidP="00DD4FFA">
      <w:pPr>
        <w:pStyle w:val="ab"/>
        <w:numPr>
          <w:ilvl w:val="0"/>
          <w:numId w:val="34"/>
        </w:numPr>
        <w:spacing w:after="0" w:line="240" w:lineRule="auto"/>
        <w:jc w:val="both"/>
        <w:rPr>
          <w:szCs w:val="28"/>
        </w:rPr>
      </w:pPr>
      <w:r w:rsidRPr="00DD4FFA">
        <w:rPr>
          <w:szCs w:val="28"/>
        </w:rPr>
        <w:t>8 часов с телефона</w:t>
      </w:r>
    </w:p>
    <w:p w14:paraId="0844FEFE" w14:textId="77777777" w:rsidR="004A0991" w:rsidRPr="00DD4FFA" w:rsidRDefault="004A0991" w:rsidP="004A0991">
      <w:pPr>
        <w:pStyle w:val="ab"/>
        <w:spacing w:after="0" w:line="240" w:lineRule="auto"/>
        <w:ind w:left="1428" w:firstLine="0"/>
        <w:jc w:val="both"/>
        <w:rPr>
          <w:szCs w:val="28"/>
        </w:rPr>
      </w:pPr>
    </w:p>
    <w:p w14:paraId="3D77F001" w14:textId="5D6DDC3D" w:rsidR="00BF1059" w:rsidRDefault="007A3E06" w:rsidP="004A0991">
      <w:pPr>
        <w:ind w:hanging="180"/>
        <w:rPr>
          <w:lang/>
        </w:rPr>
      </w:pPr>
      <w:r>
        <w:rPr>
          <w:noProof/>
          <w:lang w:eastAsia="ru-RU"/>
        </w:rPr>
        <w:drawing>
          <wp:inline distT="0" distB="0" distL="0" distR="0" wp14:anchorId="16958E7B" wp14:editId="134DB299">
            <wp:extent cx="6152515" cy="65532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9857" w14:textId="4BE95D9B" w:rsidR="004A0991" w:rsidRPr="00C700D5" w:rsidRDefault="004A0991" w:rsidP="004A0991">
      <w:pPr>
        <w:tabs>
          <w:tab w:val="left" w:pos="0"/>
        </w:tabs>
        <w:spacing w:after="0" w:line="240" w:lineRule="auto"/>
        <w:ind w:hanging="630"/>
        <w:jc w:val="center"/>
        <w:rPr>
          <w:sz w:val="24"/>
          <w:szCs w:val="20"/>
          <w:lang/>
        </w:rPr>
      </w:pPr>
      <w:r w:rsidRPr="00C700D5">
        <w:rPr>
          <w:sz w:val="24"/>
          <w:szCs w:val="20"/>
          <w:lang/>
        </w:rPr>
        <w:t xml:space="preserve">Рис. </w:t>
      </w:r>
      <w:r w:rsidR="00AC118C">
        <w:rPr>
          <w:sz w:val="24"/>
          <w:szCs w:val="20"/>
          <w:lang/>
        </w:rPr>
        <w:t>9</w:t>
      </w:r>
      <w:r w:rsidRPr="00C700D5">
        <w:rPr>
          <w:sz w:val="24"/>
          <w:szCs w:val="20"/>
          <w:lang/>
        </w:rPr>
        <w:t xml:space="preserve">. </w:t>
      </w:r>
      <w:r>
        <w:rPr>
          <w:sz w:val="24"/>
          <w:szCs w:val="20"/>
          <w:lang/>
        </w:rPr>
        <w:t>Средняя активность студентов</w:t>
      </w:r>
    </w:p>
    <w:p w14:paraId="5AA6E640" w14:textId="77777777" w:rsidR="004A0991" w:rsidRDefault="004A0991" w:rsidP="004A0991">
      <w:pPr>
        <w:ind w:hanging="180"/>
        <w:rPr>
          <w:lang/>
        </w:rPr>
      </w:pPr>
    </w:p>
    <w:p w14:paraId="250807C2" w14:textId="77777777" w:rsidR="008844BD" w:rsidRDefault="00BF1059">
      <w:pPr>
        <w:rPr>
          <w:lang/>
        </w:rPr>
      </w:pPr>
      <w:r>
        <w:rPr>
          <w:lang/>
        </w:rPr>
        <w:t xml:space="preserve">Причем некоторые пользователи используют </w:t>
      </w:r>
      <w:r>
        <w:t>PC</w:t>
      </w:r>
      <w:r>
        <w:rPr>
          <w:lang/>
        </w:rPr>
        <w:t xml:space="preserve"> в большей степени, однако среди всех опрошенных пользование мобильным телефоном сильно преобладает.</w:t>
      </w:r>
    </w:p>
    <w:p w14:paraId="7C7EE61B" w14:textId="0C76882D" w:rsidR="00CB4691" w:rsidRDefault="008844BD" w:rsidP="00CE7DD7">
      <w:pPr>
        <w:ind w:firstLine="18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D8FFCE0" wp14:editId="06BAEF56">
            <wp:extent cx="5569359" cy="36977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00248" cy="371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2E91" w14:textId="3C1D54E9" w:rsidR="00CE7DD7" w:rsidRPr="00C700D5" w:rsidRDefault="00CE7DD7" w:rsidP="00CE7DD7">
      <w:pPr>
        <w:tabs>
          <w:tab w:val="left" w:pos="0"/>
        </w:tabs>
        <w:spacing w:after="0" w:line="240" w:lineRule="auto"/>
        <w:ind w:hanging="630"/>
        <w:jc w:val="center"/>
        <w:rPr>
          <w:sz w:val="24"/>
          <w:szCs w:val="20"/>
          <w:lang/>
        </w:rPr>
      </w:pPr>
      <w:r w:rsidRPr="00C700D5">
        <w:rPr>
          <w:sz w:val="24"/>
          <w:szCs w:val="20"/>
          <w:lang/>
        </w:rPr>
        <w:t xml:space="preserve">Рис. </w:t>
      </w:r>
      <w:r w:rsidR="00AC118C">
        <w:rPr>
          <w:sz w:val="24"/>
          <w:szCs w:val="20"/>
          <w:lang/>
        </w:rPr>
        <w:t>10</w:t>
      </w:r>
      <w:r w:rsidRPr="00C700D5">
        <w:rPr>
          <w:sz w:val="24"/>
          <w:szCs w:val="20"/>
          <w:lang/>
        </w:rPr>
        <w:t xml:space="preserve">. </w:t>
      </w:r>
      <w:r>
        <w:rPr>
          <w:sz w:val="24"/>
          <w:szCs w:val="20"/>
          <w:lang/>
        </w:rPr>
        <w:t>Средняя активность студентов по дням</w:t>
      </w:r>
    </w:p>
    <w:p w14:paraId="3A52E703" w14:textId="77777777" w:rsidR="00CE7DD7" w:rsidRDefault="00CE7DD7" w:rsidP="00CE7DD7">
      <w:pPr>
        <w:ind w:firstLine="180"/>
        <w:jc w:val="center"/>
      </w:pPr>
    </w:p>
    <w:p w14:paraId="6F7A53EB" w14:textId="56758463" w:rsidR="00745EF5" w:rsidRPr="007404FB" w:rsidRDefault="00745EF5" w:rsidP="00745EF5">
      <w:pPr>
        <w:jc w:val="both"/>
      </w:pPr>
      <w:r w:rsidRPr="007404FB">
        <w:rPr>
          <w:b/>
          <w:lang/>
        </w:rPr>
        <w:t>Вывод</w:t>
      </w:r>
      <w:r w:rsidRPr="007404FB">
        <w:rPr>
          <w:b/>
        </w:rPr>
        <w:t>:</w:t>
      </w:r>
      <w:r w:rsidRPr="00745EF5">
        <w:t xml:space="preserve"> </w:t>
      </w:r>
      <w:r w:rsidR="00B01E53">
        <w:rPr>
          <w:lang/>
        </w:rPr>
        <w:t>Таким образом</w:t>
      </w:r>
      <w:r w:rsidR="007404FB">
        <w:t>,</w:t>
      </w:r>
      <w:r w:rsidR="00B01E53">
        <w:rPr>
          <w:lang/>
        </w:rPr>
        <w:t xml:space="preserve"> </w:t>
      </w:r>
      <w:r w:rsidR="007404FB">
        <w:t>на основе сравнения показаний студентов и реальных данных, было выяснено</w:t>
      </w:r>
      <w:r w:rsidR="00B01E53">
        <w:rPr>
          <w:lang/>
        </w:rPr>
        <w:t xml:space="preserve">, что студенты проводят гораздо больше времени в </w:t>
      </w:r>
      <w:r w:rsidR="007404FB">
        <w:rPr>
          <w:lang/>
        </w:rPr>
        <w:t xml:space="preserve">соцсетях, чем предполагают, </w:t>
      </w:r>
      <w:r w:rsidR="007404FB">
        <w:t>что подтверждает гипотезу, выдвинутую в начале.</w:t>
      </w:r>
      <w:bookmarkStart w:id="0" w:name="_GoBack"/>
      <w:bookmarkEnd w:id="0"/>
    </w:p>
    <w:sectPr w:rsidR="00745EF5" w:rsidRPr="007404FB" w:rsidSect="00E9208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D2049" w14:textId="77777777" w:rsidR="00F95CB4" w:rsidRDefault="00F95CB4" w:rsidP="00757226">
      <w:pPr>
        <w:spacing w:after="0" w:line="240" w:lineRule="auto"/>
      </w:pPr>
      <w:r>
        <w:separator/>
      </w:r>
    </w:p>
  </w:endnote>
  <w:endnote w:type="continuationSeparator" w:id="0">
    <w:p w14:paraId="0CB5D78D" w14:textId="77777777" w:rsidR="00F95CB4" w:rsidRDefault="00F95CB4" w:rsidP="00757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2A1A6D" w14:textId="77777777" w:rsidR="00F95CB4" w:rsidRDefault="00F95CB4" w:rsidP="00757226">
      <w:pPr>
        <w:spacing w:after="0" w:line="240" w:lineRule="auto"/>
      </w:pPr>
      <w:r>
        <w:separator/>
      </w:r>
    </w:p>
  </w:footnote>
  <w:footnote w:type="continuationSeparator" w:id="0">
    <w:p w14:paraId="004341C8" w14:textId="77777777" w:rsidR="00F95CB4" w:rsidRDefault="00F95CB4" w:rsidP="007572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64C2D"/>
    <w:multiLevelType w:val="multilevel"/>
    <w:tmpl w:val="DC461350"/>
    <w:numStyleLink w:val="a"/>
  </w:abstractNum>
  <w:abstractNum w:abstractNumId="1" w15:restartNumberingAfterBreak="0">
    <w:nsid w:val="02B22010"/>
    <w:multiLevelType w:val="hybridMultilevel"/>
    <w:tmpl w:val="595C808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FB69B1"/>
    <w:multiLevelType w:val="hybridMultilevel"/>
    <w:tmpl w:val="E0DC165A"/>
    <w:lvl w:ilvl="0" w:tplc="E16474C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07631877"/>
    <w:multiLevelType w:val="multilevel"/>
    <w:tmpl w:val="DC461350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2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20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20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20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20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20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20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20"/>
      </w:pPr>
      <w:rPr>
        <w:rFonts w:hint="default"/>
      </w:rPr>
    </w:lvl>
  </w:abstractNum>
  <w:abstractNum w:abstractNumId="4" w15:restartNumberingAfterBreak="0">
    <w:nsid w:val="0B8B065C"/>
    <w:multiLevelType w:val="hybridMultilevel"/>
    <w:tmpl w:val="02167D2E"/>
    <w:lvl w:ilvl="0" w:tplc="0774704E">
      <w:start w:val="1"/>
      <w:numFmt w:val="decimal"/>
      <w:lvlText w:val="4.%1."/>
      <w:lvlJc w:val="left"/>
      <w:pPr>
        <w:ind w:left="1077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D75C44"/>
    <w:multiLevelType w:val="multilevel"/>
    <w:tmpl w:val="DC461350"/>
    <w:numStyleLink w:val="a"/>
  </w:abstractNum>
  <w:abstractNum w:abstractNumId="6" w15:restartNumberingAfterBreak="0">
    <w:nsid w:val="1231068E"/>
    <w:multiLevelType w:val="multilevel"/>
    <w:tmpl w:val="AF0E5232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8" w:hanging="40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133933D3"/>
    <w:multiLevelType w:val="multilevel"/>
    <w:tmpl w:val="DC461350"/>
    <w:numStyleLink w:val="a"/>
  </w:abstractNum>
  <w:abstractNum w:abstractNumId="8" w15:restartNumberingAfterBreak="0">
    <w:nsid w:val="14B34883"/>
    <w:multiLevelType w:val="hybridMultilevel"/>
    <w:tmpl w:val="37D42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8E2AB5"/>
    <w:multiLevelType w:val="hybridMultilevel"/>
    <w:tmpl w:val="1CE859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A741BD8"/>
    <w:multiLevelType w:val="multilevel"/>
    <w:tmpl w:val="47CCD4D4"/>
    <w:lvl w:ilvl="0">
      <w:start w:val="1"/>
      <w:numFmt w:val="decimal"/>
      <w:pStyle w:val="10"/>
      <w:suff w:val="space"/>
      <w:lvlText w:val="%1"/>
      <w:lvlJc w:val="left"/>
      <w:pPr>
        <w:ind w:left="720" w:firstLine="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720" w:firstLine="0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1F9416ED"/>
    <w:multiLevelType w:val="multilevel"/>
    <w:tmpl w:val="DC461350"/>
    <w:numStyleLink w:val="a"/>
  </w:abstractNum>
  <w:abstractNum w:abstractNumId="12" w15:restartNumberingAfterBreak="0">
    <w:nsid w:val="22F2622F"/>
    <w:multiLevelType w:val="hybridMultilevel"/>
    <w:tmpl w:val="010A2C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74A75CA"/>
    <w:multiLevelType w:val="hybridMultilevel"/>
    <w:tmpl w:val="52D07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42055B"/>
    <w:multiLevelType w:val="hybridMultilevel"/>
    <w:tmpl w:val="4CCA5C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8A14CF"/>
    <w:multiLevelType w:val="hybridMultilevel"/>
    <w:tmpl w:val="E3E8D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C1607F"/>
    <w:multiLevelType w:val="hybridMultilevel"/>
    <w:tmpl w:val="73F622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EC54449"/>
    <w:multiLevelType w:val="hybridMultilevel"/>
    <w:tmpl w:val="CCE637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75D34"/>
    <w:multiLevelType w:val="hybridMultilevel"/>
    <w:tmpl w:val="9AA053C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21A1274"/>
    <w:multiLevelType w:val="hybridMultilevel"/>
    <w:tmpl w:val="44D4F0FE"/>
    <w:lvl w:ilvl="0" w:tplc="3D680BDA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DC7E2F"/>
    <w:multiLevelType w:val="hybridMultilevel"/>
    <w:tmpl w:val="63E6D37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7374DD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53C74D0D"/>
    <w:multiLevelType w:val="hybridMultilevel"/>
    <w:tmpl w:val="3E1407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DE145A"/>
    <w:multiLevelType w:val="hybridMultilevel"/>
    <w:tmpl w:val="C64A9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F22409"/>
    <w:multiLevelType w:val="hybridMultilevel"/>
    <w:tmpl w:val="A858A290"/>
    <w:lvl w:ilvl="0" w:tplc="66D4484A">
      <w:start w:val="1"/>
      <w:numFmt w:val="decimal"/>
      <w:lvlText w:val="%1."/>
      <w:lvlJc w:val="left"/>
      <w:pPr>
        <w:ind w:left="107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0E15818"/>
    <w:multiLevelType w:val="multilevel"/>
    <w:tmpl w:val="879A8E22"/>
    <w:lvl w:ilvl="0">
      <w:start w:val="1"/>
      <w:numFmt w:val="decimal"/>
      <w:suff w:val="space"/>
      <w:lvlText w:val="Глава %1"/>
      <w:lvlJc w:val="left"/>
      <w:pPr>
        <w:ind w:left="993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6" w15:restartNumberingAfterBreak="0">
    <w:nsid w:val="63E8129D"/>
    <w:multiLevelType w:val="hybridMultilevel"/>
    <w:tmpl w:val="73E6D8B6"/>
    <w:lvl w:ilvl="0" w:tplc="15EC6074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9C2785C"/>
    <w:multiLevelType w:val="multilevel"/>
    <w:tmpl w:val="DC461350"/>
    <w:numStyleLink w:val="a"/>
  </w:abstractNum>
  <w:abstractNum w:abstractNumId="28" w15:restartNumberingAfterBreak="0">
    <w:nsid w:val="6D441498"/>
    <w:multiLevelType w:val="hybridMultilevel"/>
    <w:tmpl w:val="9278772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F30552"/>
    <w:multiLevelType w:val="hybridMultilevel"/>
    <w:tmpl w:val="8FEE2B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AFC71C4"/>
    <w:multiLevelType w:val="hybridMultilevel"/>
    <w:tmpl w:val="79820090"/>
    <w:lvl w:ilvl="0" w:tplc="3D680BDA">
      <w:start w:val="1"/>
      <w:numFmt w:val="decimal"/>
      <w:lvlText w:val="4.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397562"/>
    <w:multiLevelType w:val="multilevel"/>
    <w:tmpl w:val="792879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0"/>
  </w:num>
  <w:num w:numId="2">
    <w:abstractNumId w:val="22"/>
  </w:num>
  <w:num w:numId="3">
    <w:abstractNumId w:val="23"/>
  </w:num>
  <w:num w:numId="4">
    <w:abstractNumId w:val="13"/>
  </w:num>
  <w:num w:numId="5">
    <w:abstractNumId w:val="15"/>
  </w:num>
  <w:num w:numId="6">
    <w:abstractNumId w:val="17"/>
  </w:num>
  <w:num w:numId="7">
    <w:abstractNumId w:val="21"/>
  </w:num>
  <w:num w:numId="8">
    <w:abstractNumId w:val="2"/>
  </w:num>
  <w:num w:numId="9">
    <w:abstractNumId w:val="6"/>
  </w:num>
  <w:num w:numId="10">
    <w:abstractNumId w:val="10"/>
  </w:num>
  <w:num w:numId="11">
    <w:abstractNumId w:val="10"/>
    <w:lvlOverride w:ilvl="0">
      <w:lvl w:ilvl="0">
        <w:start w:val="1"/>
        <w:numFmt w:val="decimal"/>
        <w:pStyle w:val="10"/>
        <w:suff w:val="space"/>
        <w:lvlText w:val="%1"/>
        <w:lvlJc w:val="left"/>
        <w:pPr>
          <w:ind w:left="72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20"/>
        <w:suff w:val="space"/>
        <w:lvlText w:val="%1.%2"/>
        <w:lvlJc w:val="left"/>
        <w:pPr>
          <w:ind w:left="72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30"/>
        <w:suff w:val="space"/>
        <w:lvlText w:val="%1.%2.%3"/>
        <w:lvlJc w:val="left"/>
        <w:pPr>
          <w:ind w:left="72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720" w:firstLine="0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720" w:firstLine="0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72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720" w:firstLine="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720" w:firstLine="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720" w:firstLine="0"/>
        </w:pPr>
        <w:rPr>
          <w:rFonts w:hint="default"/>
        </w:rPr>
      </w:lvl>
    </w:lvlOverride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</w:num>
  <w:num w:numId="14">
    <w:abstractNumId w:val="1"/>
  </w:num>
  <w:num w:numId="15">
    <w:abstractNumId w:val="18"/>
  </w:num>
  <w:num w:numId="16">
    <w:abstractNumId w:val="14"/>
  </w:num>
  <w:num w:numId="17">
    <w:abstractNumId w:val="29"/>
  </w:num>
  <w:num w:numId="18">
    <w:abstractNumId w:val="24"/>
  </w:num>
  <w:num w:numId="19">
    <w:abstractNumId w:val="30"/>
  </w:num>
  <w:num w:numId="20">
    <w:abstractNumId w:val="19"/>
  </w:num>
  <w:num w:numId="21">
    <w:abstractNumId w:val="8"/>
  </w:num>
  <w:num w:numId="22">
    <w:abstractNumId w:val="4"/>
  </w:num>
  <w:num w:numId="23">
    <w:abstractNumId w:val="28"/>
  </w:num>
  <w:num w:numId="24">
    <w:abstractNumId w:val="26"/>
  </w:num>
  <w:num w:numId="25">
    <w:abstractNumId w:val="25"/>
  </w:num>
  <w:num w:numId="26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1"/>
  </w:num>
  <w:num w:numId="28">
    <w:abstractNumId w:val="31"/>
  </w:num>
  <w:num w:numId="29">
    <w:abstractNumId w:val="3"/>
  </w:num>
  <w:num w:numId="30">
    <w:abstractNumId w:val="0"/>
  </w:num>
  <w:num w:numId="31">
    <w:abstractNumId w:val="7"/>
  </w:num>
  <w:num w:numId="32">
    <w:abstractNumId w:val="5"/>
  </w:num>
  <w:num w:numId="33">
    <w:abstractNumId w:val="27"/>
  </w:num>
  <w:num w:numId="34">
    <w:abstractNumId w:val="16"/>
  </w:num>
  <w:num w:numId="3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linkStyl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F6"/>
    <w:rsid w:val="00024EBE"/>
    <w:rsid w:val="00032D87"/>
    <w:rsid w:val="000A4B33"/>
    <w:rsid w:val="000A5BFC"/>
    <w:rsid w:val="000E12D5"/>
    <w:rsid w:val="000E3B06"/>
    <w:rsid w:val="001019D3"/>
    <w:rsid w:val="0011590F"/>
    <w:rsid w:val="0013416A"/>
    <w:rsid w:val="001730E4"/>
    <w:rsid w:val="001E4FC6"/>
    <w:rsid w:val="00237531"/>
    <w:rsid w:val="0028731A"/>
    <w:rsid w:val="00295E79"/>
    <w:rsid w:val="002A37F2"/>
    <w:rsid w:val="002D0507"/>
    <w:rsid w:val="002F296E"/>
    <w:rsid w:val="002F70B6"/>
    <w:rsid w:val="00331FDD"/>
    <w:rsid w:val="00343A4C"/>
    <w:rsid w:val="003743B5"/>
    <w:rsid w:val="003A7721"/>
    <w:rsid w:val="003B4C12"/>
    <w:rsid w:val="003E1B2B"/>
    <w:rsid w:val="00400BD0"/>
    <w:rsid w:val="004446A8"/>
    <w:rsid w:val="0048740F"/>
    <w:rsid w:val="004A0991"/>
    <w:rsid w:val="004B152A"/>
    <w:rsid w:val="004B432B"/>
    <w:rsid w:val="004C4B9E"/>
    <w:rsid w:val="004D0EC0"/>
    <w:rsid w:val="004F6BE4"/>
    <w:rsid w:val="0053134E"/>
    <w:rsid w:val="005534D9"/>
    <w:rsid w:val="00592A10"/>
    <w:rsid w:val="005A7176"/>
    <w:rsid w:val="005E0342"/>
    <w:rsid w:val="006245AC"/>
    <w:rsid w:val="0063205E"/>
    <w:rsid w:val="006904B5"/>
    <w:rsid w:val="006C2377"/>
    <w:rsid w:val="00703D1D"/>
    <w:rsid w:val="007211BB"/>
    <w:rsid w:val="0073549D"/>
    <w:rsid w:val="007404FB"/>
    <w:rsid w:val="007415A2"/>
    <w:rsid w:val="00744A1A"/>
    <w:rsid w:val="00745EF5"/>
    <w:rsid w:val="00757226"/>
    <w:rsid w:val="007818B3"/>
    <w:rsid w:val="007A3E06"/>
    <w:rsid w:val="007C000C"/>
    <w:rsid w:val="007E49F6"/>
    <w:rsid w:val="00800A5E"/>
    <w:rsid w:val="0081416B"/>
    <w:rsid w:val="00846461"/>
    <w:rsid w:val="008844BD"/>
    <w:rsid w:val="008A527D"/>
    <w:rsid w:val="008A6453"/>
    <w:rsid w:val="008F6098"/>
    <w:rsid w:val="0095039D"/>
    <w:rsid w:val="009D336F"/>
    <w:rsid w:val="009E2220"/>
    <w:rsid w:val="009F0A71"/>
    <w:rsid w:val="00A07D75"/>
    <w:rsid w:val="00A1695D"/>
    <w:rsid w:val="00AA3419"/>
    <w:rsid w:val="00AB09D1"/>
    <w:rsid w:val="00AC118C"/>
    <w:rsid w:val="00AC2DCE"/>
    <w:rsid w:val="00AC3BE6"/>
    <w:rsid w:val="00B01E53"/>
    <w:rsid w:val="00B11B25"/>
    <w:rsid w:val="00B64BCD"/>
    <w:rsid w:val="00B777F8"/>
    <w:rsid w:val="00BA1B5A"/>
    <w:rsid w:val="00BC1401"/>
    <w:rsid w:val="00BF1059"/>
    <w:rsid w:val="00C06836"/>
    <w:rsid w:val="00C3415E"/>
    <w:rsid w:val="00C3474D"/>
    <w:rsid w:val="00C60828"/>
    <w:rsid w:val="00C700D5"/>
    <w:rsid w:val="00CB4691"/>
    <w:rsid w:val="00CB582D"/>
    <w:rsid w:val="00CE7DD7"/>
    <w:rsid w:val="00D357F0"/>
    <w:rsid w:val="00D6114C"/>
    <w:rsid w:val="00D73484"/>
    <w:rsid w:val="00D83EB1"/>
    <w:rsid w:val="00DB6683"/>
    <w:rsid w:val="00DC72F1"/>
    <w:rsid w:val="00DD4FFA"/>
    <w:rsid w:val="00DF0D62"/>
    <w:rsid w:val="00E21427"/>
    <w:rsid w:val="00E32ED3"/>
    <w:rsid w:val="00E5161D"/>
    <w:rsid w:val="00E912BD"/>
    <w:rsid w:val="00EC3D37"/>
    <w:rsid w:val="00EC5254"/>
    <w:rsid w:val="00ED4662"/>
    <w:rsid w:val="00F003BA"/>
    <w:rsid w:val="00F74C30"/>
    <w:rsid w:val="00F802E7"/>
    <w:rsid w:val="00F840AF"/>
    <w:rsid w:val="00F95CB4"/>
    <w:rsid w:val="00FD0BD8"/>
    <w:rsid w:val="00FD2C2F"/>
    <w:rsid w:val="00FE5320"/>
    <w:rsid w:val="00FF369F"/>
    <w:rsid w:val="00FF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00904"/>
  <w15:chartTrackingRefBased/>
  <w15:docId w15:val="{F6F218F0-C73A-4310-A667-25A11680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DF0D62"/>
    <w:pPr>
      <w:spacing w:before="120" w:after="280" w:line="360" w:lineRule="auto"/>
      <w:ind w:firstLine="720"/>
      <w:contextualSpacing/>
    </w:pPr>
    <w:rPr>
      <w:rFonts w:ascii="Times New Roman" w:hAnsi="Times New Roman"/>
      <w:sz w:val="28"/>
    </w:rPr>
  </w:style>
  <w:style w:type="paragraph" w:styleId="1">
    <w:name w:val="heading 1"/>
    <w:basedOn w:val="a0"/>
    <w:next w:val="a0"/>
    <w:link w:val="11"/>
    <w:qFormat/>
    <w:rsid w:val="00DF0D62"/>
    <w:pPr>
      <w:keepNext/>
      <w:keepLines/>
      <w:numPr>
        <w:numId w:val="33"/>
      </w:numPr>
      <w:spacing w:before="240" w:after="360"/>
      <w:contextualSpacing w:val="0"/>
      <w:jc w:val="center"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0"/>
    <w:next w:val="a0"/>
    <w:link w:val="21"/>
    <w:qFormat/>
    <w:rsid w:val="00DF0D62"/>
    <w:pPr>
      <w:keepNext/>
      <w:keepLines/>
      <w:numPr>
        <w:ilvl w:val="1"/>
        <w:numId w:val="33"/>
      </w:numPr>
      <w:spacing w:before="480" w:after="360"/>
      <w:outlineLvl w:val="1"/>
    </w:pPr>
    <w:rPr>
      <w:rFonts w:eastAsiaTheme="majorEastAsia" w:cstheme="majorBidi"/>
      <w:b/>
      <w:sz w:val="30"/>
      <w:szCs w:val="26"/>
    </w:rPr>
  </w:style>
  <w:style w:type="paragraph" w:styleId="3">
    <w:name w:val="heading 3"/>
    <w:basedOn w:val="a0"/>
    <w:next w:val="a0"/>
    <w:link w:val="31"/>
    <w:qFormat/>
    <w:rsid w:val="00DF0D62"/>
    <w:pPr>
      <w:keepNext/>
      <w:keepLines/>
      <w:numPr>
        <w:ilvl w:val="2"/>
        <w:numId w:val="33"/>
      </w:numPr>
      <w:spacing w:before="360" w:after="12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0"/>
    <w:next w:val="a0"/>
    <w:link w:val="40"/>
    <w:unhideWhenUsed/>
    <w:qFormat/>
    <w:rsid w:val="00DF0D62"/>
    <w:pPr>
      <w:keepNext/>
      <w:keepLines/>
      <w:numPr>
        <w:ilvl w:val="3"/>
        <w:numId w:val="33"/>
      </w:numPr>
      <w:spacing w:before="240" w:after="120"/>
      <w:outlineLvl w:val="3"/>
    </w:pPr>
    <w:rPr>
      <w:rFonts w:eastAsiaTheme="majorEastAsia" w:cstheme="majorBidi"/>
      <w:i/>
      <w:iCs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DF0D62"/>
    <w:pPr>
      <w:keepNext/>
      <w:keepLines/>
      <w:numPr>
        <w:ilvl w:val="4"/>
        <w:numId w:val="3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DF0D62"/>
    <w:pPr>
      <w:keepNext/>
      <w:keepLines/>
      <w:numPr>
        <w:ilvl w:val="5"/>
        <w:numId w:val="3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DF0D62"/>
    <w:pPr>
      <w:keepNext/>
      <w:keepLines/>
      <w:numPr>
        <w:ilvl w:val="6"/>
        <w:numId w:val="3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DF0D62"/>
    <w:pPr>
      <w:keepNext/>
      <w:keepLines/>
      <w:numPr>
        <w:ilvl w:val="7"/>
        <w:numId w:val="3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DF0D62"/>
    <w:pPr>
      <w:keepNext/>
      <w:keepLines/>
      <w:numPr>
        <w:ilvl w:val="8"/>
        <w:numId w:val="3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DF0D62"/>
    <w:rPr>
      <w:rFonts w:ascii="Times New Roman" w:eastAsiaTheme="majorEastAsia" w:hAnsi="Times New Roman" w:cstheme="majorBidi"/>
      <w:b/>
      <w:caps/>
      <w:sz w:val="32"/>
      <w:szCs w:val="32"/>
    </w:rPr>
  </w:style>
  <w:style w:type="character" w:customStyle="1" w:styleId="40">
    <w:name w:val="Заголовок 4 Знак"/>
    <w:basedOn w:val="a1"/>
    <w:link w:val="4"/>
    <w:rsid w:val="00DF0D62"/>
    <w:rPr>
      <w:rFonts w:ascii="Times New Roman" w:eastAsiaTheme="majorEastAsia" w:hAnsi="Times New Roman" w:cstheme="majorBidi"/>
      <w:i/>
      <w:iCs/>
      <w:sz w:val="28"/>
    </w:rPr>
  </w:style>
  <w:style w:type="paragraph" w:styleId="a4">
    <w:name w:val="Normal (Web)"/>
    <w:basedOn w:val="a0"/>
    <w:uiPriority w:val="99"/>
    <w:semiHidden/>
    <w:unhideWhenUsed/>
    <w:rsid w:val="0081416B"/>
    <w:pPr>
      <w:spacing w:before="100" w:beforeAutospacing="1" w:after="100" w:afterAutospacing="1" w:line="240" w:lineRule="auto"/>
    </w:pPr>
    <w:rPr>
      <w:rFonts w:cs="Times New Roman"/>
      <w:sz w:val="24"/>
      <w:szCs w:val="24"/>
      <w:lang w:eastAsia="ru-RU"/>
    </w:rPr>
  </w:style>
  <w:style w:type="paragraph" w:customStyle="1" w:styleId="a5">
    <w:name w:val="Формула"/>
    <w:basedOn w:val="a6"/>
    <w:qFormat/>
    <w:rsid w:val="00DF0D62"/>
    <w:pPr>
      <w:spacing w:before="240" w:after="240"/>
      <w:ind w:firstLine="0"/>
      <w:contextualSpacing w:val="0"/>
      <w:jc w:val="center"/>
    </w:pPr>
  </w:style>
  <w:style w:type="paragraph" w:styleId="a7">
    <w:name w:val="header"/>
    <w:basedOn w:val="a0"/>
    <w:link w:val="a8"/>
    <w:uiPriority w:val="99"/>
    <w:unhideWhenUsed/>
    <w:rsid w:val="00DF0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DF0D62"/>
    <w:rPr>
      <w:rFonts w:ascii="Times New Roman" w:hAnsi="Times New Roman"/>
      <w:sz w:val="28"/>
    </w:rPr>
  </w:style>
  <w:style w:type="paragraph" w:styleId="a9">
    <w:name w:val="footer"/>
    <w:basedOn w:val="a0"/>
    <w:link w:val="aa"/>
    <w:uiPriority w:val="99"/>
    <w:unhideWhenUsed/>
    <w:rsid w:val="00DF0D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1"/>
    <w:link w:val="a9"/>
    <w:uiPriority w:val="99"/>
    <w:rsid w:val="00DF0D62"/>
    <w:rPr>
      <w:rFonts w:ascii="Times New Roman" w:hAnsi="Times New Roman"/>
      <w:sz w:val="28"/>
    </w:rPr>
  </w:style>
  <w:style w:type="paragraph" w:styleId="ab">
    <w:name w:val="List Paragraph"/>
    <w:basedOn w:val="a0"/>
    <w:uiPriority w:val="34"/>
    <w:qFormat/>
    <w:rsid w:val="00DF0D62"/>
    <w:pPr>
      <w:ind w:left="720"/>
    </w:pPr>
  </w:style>
  <w:style w:type="character" w:customStyle="1" w:styleId="docssharedwiztogglelabeledlabeltext">
    <w:name w:val="docssharedwiztogglelabeledlabeltext"/>
    <w:basedOn w:val="a1"/>
    <w:rsid w:val="007818B3"/>
  </w:style>
  <w:style w:type="character" w:customStyle="1" w:styleId="21">
    <w:name w:val="Заголовок 2 Знак"/>
    <w:basedOn w:val="a1"/>
    <w:link w:val="2"/>
    <w:rsid w:val="00DF0D62"/>
    <w:rPr>
      <w:rFonts w:ascii="Times New Roman" w:eastAsiaTheme="majorEastAsia" w:hAnsi="Times New Roman" w:cstheme="majorBidi"/>
      <w:b/>
      <w:sz w:val="30"/>
      <w:szCs w:val="26"/>
    </w:rPr>
  </w:style>
  <w:style w:type="character" w:customStyle="1" w:styleId="31">
    <w:name w:val="Заголовок 3 Знак"/>
    <w:basedOn w:val="a1"/>
    <w:link w:val="3"/>
    <w:rsid w:val="00DF0D62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50">
    <w:name w:val="Заголовок 5 Знак"/>
    <w:basedOn w:val="a1"/>
    <w:link w:val="5"/>
    <w:uiPriority w:val="9"/>
    <w:semiHidden/>
    <w:rsid w:val="00DF0D62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1"/>
    <w:link w:val="6"/>
    <w:uiPriority w:val="9"/>
    <w:semiHidden/>
    <w:rsid w:val="00DF0D62"/>
    <w:rPr>
      <w:rFonts w:asciiTheme="majorHAnsi" w:eastAsiaTheme="majorEastAsia" w:hAnsiTheme="majorHAnsi" w:cstheme="majorBidi"/>
      <w:color w:val="1F4D78" w:themeColor="accent1" w:themeShade="7F"/>
      <w:sz w:val="28"/>
    </w:rPr>
  </w:style>
  <w:style w:type="character" w:customStyle="1" w:styleId="70">
    <w:name w:val="Заголовок 7 Знак"/>
    <w:basedOn w:val="a1"/>
    <w:link w:val="7"/>
    <w:uiPriority w:val="9"/>
    <w:semiHidden/>
    <w:rsid w:val="00DF0D62"/>
    <w:rPr>
      <w:rFonts w:asciiTheme="majorHAnsi" w:eastAsiaTheme="majorEastAsia" w:hAnsiTheme="majorHAnsi" w:cstheme="majorBidi"/>
      <w:i/>
      <w:iCs/>
      <w:color w:val="1F4D78" w:themeColor="accent1" w:themeShade="7F"/>
      <w:sz w:val="28"/>
    </w:rPr>
  </w:style>
  <w:style w:type="character" w:customStyle="1" w:styleId="80">
    <w:name w:val="Заголовок 8 Знак"/>
    <w:basedOn w:val="a1"/>
    <w:link w:val="8"/>
    <w:uiPriority w:val="9"/>
    <w:semiHidden/>
    <w:rsid w:val="00DF0D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1"/>
    <w:link w:val="9"/>
    <w:uiPriority w:val="9"/>
    <w:semiHidden/>
    <w:rsid w:val="00DF0D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6">
    <w:name w:val="Стандартный"/>
    <w:basedOn w:val="a0"/>
    <w:link w:val="ac"/>
    <w:uiPriority w:val="1"/>
    <w:qFormat/>
    <w:rsid w:val="00DF0D62"/>
  </w:style>
  <w:style w:type="paragraph" w:customStyle="1" w:styleId="10">
    <w:name w:val="Стд Заголовок 1"/>
    <w:basedOn w:val="1"/>
    <w:uiPriority w:val="1"/>
    <w:rsid w:val="00DF0D62"/>
    <w:pPr>
      <w:numPr>
        <w:numId w:val="12"/>
      </w:numPr>
    </w:pPr>
    <w:rPr>
      <w:b w:val="0"/>
      <w:caps w:val="0"/>
      <w:color w:val="000000" w:themeColor="text1"/>
    </w:rPr>
  </w:style>
  <w:style w:type="paragraph" w:customStyle="1" w:styleId="20">
    <w:name w:val="Стд Заголовок 2"/>
    <w:basedOn w:val="2"/>
    <w:uiPriority w:val="1"/>
    <w:qFormat/>
    <w:rsid w:val="00DF0D62"/>
    <w:pPr>
      <w:numPr>
        <w:numId w:val="12"/>
      </w:numPr>
    </w:pPr>
    <w:rPr>
      <w:b w:val="0"/>
    </w:rPr>
  </w:style>
  <w:style w:type="paragraph" w:customStyle="1" w:styleId="30">
    <w:name w:val="Стд Заголовок 3"/>
    <w:basedOn w:val="3"/>
    <w:uiPriority w:val="1"/>
    <w:qFormat/>
    <w:rsid w:val="00DF0D62"/>
    <w:pPr>
      <w:numPr>
        <w:numId w:val="12"/>
      </w:numPr>
    </w:pPr>
    <w:rPr>
      <w:b w:val="0"/>
      <w:i w:val="0"/>
    </w:rPr>
  </w:style>
  <w:style w:type="character" w:styleId="ad">
    <w:name w:val="Placeholder Text"/>
    <w:basedOn w:val="a1"/>
    <w:uiPriority w:val="99"/>
    <w:semiHidden/>
    <w:rsid w:val="00DF0D62"/>
    <w:rPr>
      <w:color w:val="808080"/>
    </w:rPr>
  </w:style>
  <w:style w:type="paragraph" w:customStyle="1" w:styleId="ae">
    <w:name w:val="Код"/>
    <w:basedOn w:val="a6"/>
    <w:link w:val="af"/>
    <w:qFormat/>
    <w:rsid w:val="00DF0D62"/>
    <w:pPr>
      <w:spacing w:before="0" w:after="0" w:line="240" w:lineRule="atLeast"/>
      <w:ind w:firstLine="0"/>
      <w:contextualSpacing w:val="0"/>
    </w:pPr>
    <w:rPr>
      <w:rFonts w:ascii="Courier New" w:hAnsi="Courier New"/>
      <w:sz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DF0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DF0D6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Стандартный Знак"/>
    <w:basedOn w:val="a1"/>
    <w:link w:val="a6"/>
    <w:uiPriority w:val="1"/>
    <w:rsid w:val="00DF0D62"/>
    <w:rPr>
      <w:rFonts w:ascii="Times New Roman" w:hAnsi="Times New Roman"/>
      <w:sz w:val="28"/>
    </w:rPr>
  </w:style>
  <w:style w:type="character" w:customStyle="1" w:styleId="af">
    <w:name w:val="Код Знак"/>
    <w:basedOn w:val="ac"/>
    <w:link w:val="ae"/>
    <w:rsid w:val="00DF0D62"/>
    <w:rPr>
      <w:rFonts w:ascii="Courier New" w:hAnsi="Courier New"/>
      <w:sz w:val="24"/>
    </w:rPr>
  </w:style>
  <w:style w:type="table" w:styleId="af0">
    <w:name w:val="Table Grid"/>
    <w:basedOn w:val="a2"/>
    <w:uiPriority w:val="39"/>
    <w:rsid w:val="00DF0D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caption"/>
    <w:basedOn w:val="a0"/>
    <w:next w:val="a0"/>
    <w:uiPriority w:val="35"/>
    <w:unhideWhenUsed/>
    <w:qFormat/>
    <w:rsid w:val="00DF0D6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f2">
    <w:name w:val="Подрисуночная Подпись"/>
    <w:basedOn w:val="a6"/>
    <w:qFormat/>
    <w:rsid w:val="00DF0D62"/>
    <w:pPr>
      <w:jc w:val="center"/>
    </w:pPr>
    <w:rPr>
      <w:lang w:val="en-US"/>
    </w:rPr>
  </w:style>
  <w:style w:type="numbering" w:customStyle="1" w:styleId="a">
    <w:name w:val="Заголовки"/>
    <w:uiPriority w:val="99"/>
    <w:rsid w:val="00DF0D62"/>
    <w:pPr>
      <w:numPr>
        <w:numId w:val="29"/>
      </w:numPr>
    </w:pPr>
  </w:style>
  <w:style w:type="character" w:styleId="af3">
    <w:name w:val="Book Title"/>
    <w:uiPriority w:val="33"/>
    <w:qFormat/>
    <w:rsid w:val="002F296E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29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654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675749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997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704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86778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9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107118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70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8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7532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1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595711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35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2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40373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674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337874">
                      <w:marLeft w:val="1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5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551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78036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66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041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981571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69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1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295667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05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8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2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8584924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60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205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0470039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525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6993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2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884889">
                                  <w:marLeft w:val="18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0339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96234075">
                              <w:marLeft w:val="18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4398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108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43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34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81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26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95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549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653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78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34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3997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58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366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61634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9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285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31532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0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64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12743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265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10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67448">
              <w:marLeft w:val="18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20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OST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7C2D67-05D7-4C91-84E1-E6DD5E803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GOST.dotm</Template>
  <TotalTime>0</TotalTime>
  <Pages>7</Pages>
  <Words>586</Words>
  <Characters>3342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Шкулёв</dc:creator>
  <cp:keywords/>
  <dc:description/>
  <cp:lastModifiedBy>Виталий Сальников</cp:lastModifiedBy>
  <cp:revision>2</cp:revision>
  <dcterms:created xsi:type="dcterms:W3CDTF">2018-05-11T20:39:00Z</dcterms:created>
  <dcterms:modified xsi:type="dcterms:W3CDTF">2018-05-11T20:39:00Z</dcterms:modified>
</cp:coreProperties>
</file>